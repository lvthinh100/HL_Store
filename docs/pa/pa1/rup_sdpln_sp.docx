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3EFC86B" w:rsidR="007C47A5" w:rsidRDefault="005D677E">
      <w:pPr>
        <w:pStyle w:val="Tiu"/>
        <w:jc w:val="right"/>
      </w:pPr>
      <w:r>
        <w:t>HL.Store Web Application</w:t>
      </w:r>
    </w:p>
    <w:p w14:paraId="3504309F" w14:textId="77777777" w:rsidR="007C47A5" w:rsidRDefault="0056080E">
      <w:pPr>
        <w:pStyle w:val="Tiu"/>
        <w:jc w:val="right"/>
      </w:pPr>
      <w:r>
        <w:fldChar w:fldCharType="begin"/>
      </w:r>
      <w:r>
        <w:instrText xml:space="preserve"> TITLE  \* MERGEFORMAT </w:instrText>
      </w:r>
      <w:r>
        <w:fldChar w:fldCharType="separate"/>
      </w:r>
      <w:r w:rsidR="0009538F">
        <w:t>Software Development Plan</w:t>
      </w:r>
      <w:r>
        <w:fldChar w:fldCharType="end"/>
      </w:r>
    </w:p>
    <w:p w14:paraId="7CCA0459" w14:textId="53DEFCA2" w:rsidR="007C47A5" w:rsidRDefault="007C47A5">
      <w:pPr>
        <w:pStyle w:val="Tiu"/>
        <w:jc w:val="right"/>
        <w:rPr>
          <w:sz w:val="28"/>
        </w:rPr>
      </w:pPr>
      <w:r>
        <w:rPr>
          <w:sz w:val="28"/>
        </w:rPr>
        <w:t>Version 1.0</w:t>
      </w:r>
    </w:p>
    <w:p w14:paraId="6D15BA33" w14:textId="77777777" w:rsidR="007C47A5" w:rsidRDefault="007C47A5">
      <w:pPr>
        <w:pStyle w:val="Tiu"/>
        <w:rPr>
          <w:sz w:val="28"/>
        </w:rPr>
      </w:pPr>
    </w:p>
    <w:p w14:paraId="759517B5" w14:textId="77777777" w:rsidR="007C47A5" w:rsidRDefault="007C47A5"/>
    <w:p w14:paraId="73BB6B38" w14:textId="77777777"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80D35E8"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DD9FB25" w14:textId="77777777" w:rsidR="007C47A5" w:rsidRDefault="007C47A5">
      <w:pPr>
        <w:pStyle w:val="ThnVnban"/>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5E09D715" w:rsidR="007C47A5" w:rsidRDefault="005D677E">
            <w:pPr>
              <w:pStyle w:val="Tabletext"/>
            </w:pPr>
            <w:r>
              <w:t>26/10/2022</w:t>
            </w:r>
          </w:p>
        </w:tc>
        <w:tc>
          <w:tcPr>
            <w:tcW w:w="1152" w:type="dxa"/>
          </w:tcPr>
          <w:p w14:paraId="3E094E6B" w14:textId="74DFC721" w:rsidR="007C47A5" w:rsidRDefault="005D677E">
            <w:pPr>
              <w:pStyle w:val="Tabletext"/>
            </w:pPr>
            <w:r>
              <w:t>1</w:t>
            </w:r>
            <w:r w:rsidR="007C47A5">
              <w:t>.</w:t>
            </w:r>
            <w:r>
              <w:t>0</w:t>
            </w:r>
          </w:p>
        </w:tc>
        <w:tc>
          <w:tcPr>
            <w:tcW w:w="3744" w:type="dxa"/>
          </w:tcPr>
          <w:p w14:paraId="06122755" w14:textId="5A0C9A7B" w:rsidR="007C47A5" w:rsidRDefault="005D677E">
            <w:pPr>
              <w:pStyle w:val="Tabletext"/>
            </w:pPr>
            <w:r>
              <w:t>Initial version</w:t>
            </w:r>
          </w:p>
        </w:tc>
        <w:tc>
          <w:tcPr>
            <w:tcW w:w="2304" w:type="dxa"/>
          </w:tcPr>
          <w:p w14:paraId="017B8DCC" w14:textId="7FE03E25" w:rsidR="007C47A5" w:rsidRDefault="005D677E">
            <w:pPr>
              <w:pStyle w:val="Tabletext"/>
            </w:pPr>
            <w:r>
              <w:t>Lê Văn Thịnh</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u"/>
      </w:pPr>
      <w:r>
        <w:br w:type="page"/>
        <w:t>Table of Contents</w:t>
      </w:r>
    </w:p>
    <w:p w14:paraId="3C23A663" w14:textId="77777777" w:rsidR="00651BFA" w:rsidRDefault="00EE3C86">
      <w:pPr>
        <w:pStyle w:val="Muclu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Siuktni"/>
            <w:noProof/>
          </w:rPr>
          <w:t>1.</w:t>
        </w:r>
        <w:r w:rsidR="00651BFA">
          <w:rPr>
            <w:rFonts w:asciiTheme="minorHAnsi" w:eastAsiaTheme="minorEastAsia" w:hAnsiTheme="minorHAnsi" w:cstheme="minorBidi"/>
            <w:b w:val="0"/>
            <w:bCs w:val="0"/>
            <w:noProof/>
            <w:sz w:val="22"/>
            <w:szCs w:val="22"/>
          </w:rPr>
          <w:tab/>
        </w:r>
        <w:r w:rsidR="00651BFA" w:rsidRPr="00AD6812">
          <w:rPr>
            <w:rStyle w:val="Siuktni"/>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EB2EED2" w14:textId="77777777" w:rsidR="00651BFA" w:rsidRDefault="0056080E">
      <w:pPr>
        <w:pStyle w:val="Muclu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Siuktni"/>
            <w:noProof/>
          </w:rPr>
          <w:t>2.</w:t>
        </w:r>
        <w:r w:rsidR="00651BFA">
          <w:rPr>
            <w:rFonts w:asciiTheme="minorHAnsi" w:eastAsiaTheme="minorEastAsia" w:hAnsiTheme="minorHAnsi" w:cstheme="minorBidi"/>
            <w:b w:val="0"/>
            <w:bCs w:val="0"/>
            <w:noProof/>
            <w:sz w:val="22"/>
            <w:szCs w:val="22"/>
          </w:rPr>
          <w:tab/>
        </w:r>
        <w:r w:rsidR="00651BFA" w:rsidRPr="00AD6812">
          <w:rPr>
            <w:rStyle w:val="Siuktni"/>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80B35F"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Siuktni"/>
            <w:noProof/>
          </w:rPr>
          <w:t>2.1</w:t>
        </w:r>
        <w:r w:rsidR="00651BFA">
          <w:rPr>
            <w:rFonts w:asciiTheme="minorHAnsi" w:eastAsiaTheme="minorEastAsia" w:hAnsiTheme="minorHAnsi" w:cstheme="minorBidi"/>
            <w:i w:val="0"/>
            <w:iCs w:val="0"/>
            <w:noProof/>
            <w:sz w:val="22"/>
            <w:szCs w:val="22"/>
          </w:rPr>
          <w:tab/>
        </w:r>
        <w:r w:rsidR="00651BFA" w:rsidRPr="00AD6812">
          <w:rPr>
            <w:rStyle w:val="Siuktni"/>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6E2F7B"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Siuktni"/>
            <w:noProof/>
          </w:rPr>
          <w:t>2.2</w:t>
        </w:r>
        <w:r w:rsidR="00651BFA">
          <w:rPr>
            <w:rFonts w:asciiTheme="minorHAnsi" w:eastAsiaTheme="minorEastAsia" w:hAnsiTheme="minorHAnsi" w:cstheme="minorBidi"/>
            <w:i w:val="0"/>
            <w:iCs w:val="0"/>
            <w:noProof/>
            <w:sz w:val="22"/>
            <w:szCs w:val="22"/>
          </w:rPr>
          <w:tab/>
        </w:r>
        <w:r w:rsidR="00651BFA" w:rsidRPr="00AD6812">
          <w:rPr>
            <w:rStyle w:val="Siuktni"/>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2B207826"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Siuktni"/>
            <w:noProof/>
          </w:rPr>
          <w:t>2.3</w:t>
        </w:r>
        <w:r w:rsidR="00651BFA">
          <w:rPr>
            <w:rFonts w:asciiTheme="minorHAnsi" w:eastAsiaTheme="minorEastAsia" w:hAnsiTheme="minorHAnsi" w:cstheme="minorBidi"/>
            <w:i w:val="0"/>
            <w:iCs w:val="0"/>
            <w:noProof/>
            <w:sz w:val="22"/>
            <w:szCs w:val="22"/>
          </w:rPr>
          <w:tab/>
        </w:r>
        <w:r w:rsidR="00651BFA" w:rsidRPr="00AD6812">
          <w:rPr>
            <w:rStyle w:val="Siuktni"/>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7AE0407" w14:textId="77777777" w:rsidR="00651BFA" w:rsidRDefault="0056080E">
      <w:pPr>
        <w:pStyle w:val="Muclu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Siuktni"/>
            <w:noProof/>
          </w:rPr>
          <w:t>3.</w:t>
        </w:r>
        <w:r w:rsidR="00651BFA">
          <w:rPr>
            <w:rFonts w:asciiTheme="minorHAnsi" w:eastAsiaTheme="minorEastAsia" w:hAnsiTheme="minorHAnsi" w:cstheme="minorBidi"/>
            <w:b w:val="0"/>
            <w:bCs w:val="0"/>
            <w:noProof/>
            <w:sz w:val="22"/>
            <w:szCs w:val="22"/>
          </w:rPr>
          <w:tab/>
        </w:r>
        <w:r w:rsidR="00651BFA" w:rsidRPr="00AD6812">
          <w:rPr>
            <w:rStyle w:val="Siuktni"/>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9DD3931"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Siuktni"/>
            <w:noProof/>
          </w:rPr>
          <w:t>3.1</w:t>
        </w:r>
        <w:r w:rsidR="00651BFA">
          <w:rPr>
            <w:rFonts w:asciiTheme="minorHAnsi" w:eastAsiaTheme="minorEastAsia" w:hAnsiTheme="minorHAnsi" w:cstheme="minorBidi"/>
            <w:i w:val="0"/>
            <w:iCs w:val="0"/>
            <w:noProof/>
            <w:sz w:val="22"/>
            <w:szCs w:val="22"/>
          </w:rPr>
          <w:tab/>
        </w:r>
        <w:r w:rsidR="00651BFA" w:rsidRPr="00AD6812">
          <w:rPr>
            <w:rStyle w:val="Siuktni"/>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6E7CC92"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Siuktni"/>
            <w:noProof/>
          </w:rPr>
          <w:t>3.2</w:t>
        </w:r>
        <w:r w:rsidR="00651BFA">
          <w:rPr>
            <w:rFonts w:asciiTheme="minorHAnsi" w:eastAsiaTheme="minorEastAsia" w:hAnsiTheme="minorHAnsi" w:cstheme="minorBidi"/>
            <w:i w:val="0"/>
            <w:iCs w:val="0"/>
            <w:noProof/>
            <w:sz w:val="22"/>
            <w:szCs w:val="22"/>
          </w:rPr>
          <w:tab/>
        </w:r>
        <w:r w:rsidR="00651BFA" w:rsidRPr="00AD6812">
          <w:rPr>
            <w:rStyle w:val="Siuktni"/>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59FA042" w14:textId="77777777" w:rsidR="00651BFA" w:rsidRDefault="0056080E">
      <w:pPr>
        <w:pStyle w:val="Muclu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Siuktni"/>
            <w:noProof/>
          </w:rPr>
          <w:t>4.</w:t>
        </w:r>
        <w:r w:rsidR="00651BFA">
          <w:rPr>
            <w:rFonts w:asciiTheme="minorHAnsi" w:eastAsiaTheme="minorEastAsia" w:hAnsiTheme="minorHAnsi" w:cstheme="minorBidi"/>
            <w:b w:val="0"/>
            <w:bCs w:val="0"/>
            <w:noProof/>
            <w:sz w:val="22"/>
            <w:szCs w:val="22"/>
          </w:rPr>
          <w:tab/>
        </w:r>
        <w:r w:rsidR="00651BFA" w:rsidRPr="00AD6812">
          <w:rPr>
            <w:rStyle w:val="Siuktni"/>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D3C5B0"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Siuktni"/>
            <w:noProof/>
          </w:rPr>
          <w:t>4.1</w:t>
        </w:r>
        <w:r w:rsidR="00651BFA">
          <w:rPr>
            <w:rFonts w:asciiTheme="minorHAnsi" w:eastAsiaTheme="minorEastAsia" w:hAnsiTheme="minorHAnsi" w:cstheme="minorBidi"/>
            <w:i w:val="0"/>
            <w:iCs w:val="0"/>
            <w:noProof/>
            <w:sz w:val="22"/>
            <w:szCs w:val="22"/>
          </w:rPr>
          <w:tab/>
        </w:r>
        <w:r w:rsidR="00651BFA" w:rsidRPr="00AD6812">
          <w:rPr>
            <w:rStyle w:val="Siuktni"/>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253D63D"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Siuktni"/>
            <w:noProof/>
          </w:rPr>
          <w:t>4.2</w:t>
        </w:r>
        <w:r w:rsidR="00651BFA">
          <w:rPr>
            <w:rFonts w:asciiTheme="minorHAnsi" w:eastAsiaTheme="minorEastAsia" w:hAnsiTheme="minorHAnsi" w:cstheme="minorBidi"/>
            <w:i w:val="0"/>
            <w:iCs w:val="0"/>
            <w:noProof/>
            <w:sz w:val="22"/>
            <w:szCs w:val="22"/>
          </w:rPr>
          <w:tab/>
        </w:r>
        <w:r w:rsidR="00651BFA" w:rsidRPr="00AD6812">
          <w:rPr>
            <w:rStyle w:val="Siuktni"/>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4ED22E"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Siuktni"/>
            <w:noProof/>
          </w:rPr>
          <w:t>4.2.1</w:t>
        </w:r>
        <w:r w:rsidR="00651BFA">
          <w:rPr>
            <w:rFonts w:asciiTheme="minorHAnsi" w:eastAsiaTheme="minorEastAsia" w:hAnsiTheme="minorHAnsi" w:cstheme="minorBidi"/>
            <w:noProof/>
            <w:sz w:val="22"/>
            <w:szCs w:val="22"/>
          </w:rPr>
          <w:tab/>
        </w:r>
        <w:r w:rsidR="00651BFA" w:rsidRPr="00AD6812">
          <w:rPr>
            <w:rStyle w:val="Siuktni"/>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0BE1F778"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Siuktni"/>
            <w:noProof/>
          </w:rPr>
          <w:t>4.2.2</w:t>
        </w:r>
        <w:r w:rsidR="00651BFA">
          <w:rPr>
            <w:rFonts w:asciiTheme="minorHAnsi" w:eastAsiaTheme="minorEastAsia" w:hAnsiTheme="minorHAnsi" w:cstheme="minorBidi"/>
            <w:noProof/>
            <w:sz w:val="22"/>
            <w:szCs w:val="22"/>
          </w:rPr>
          <w:tab/>
        </w:r>
        <w:r w:rsidR="00651BFA" w:rsidRPr="00AD6812">
          <w:rPr>
            <w:rStyle w:val="Siuktni"/>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DF7861"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Siuktni"/>
            <w:noProof/>
          </w:rPr>
          <w:t>4.2.3</w:t>
        </w:r>
        <w:r w:rsidR="00651BFA">
          <w:rPr>
            <w:rFonts w:asciiTheme="minorHAnsi" w:eastAsiaTheme="minorEastAsia" w:hAnsiTheme="minorHAnsi" w:cstheme="minorBidi"/>
            <w:noProof/>
            <w:sz w:val="22"/>
            <w:szCs w:val="22"/>
          </w:rPr>
          <w:tab/>
        </w:r>
        <w:r w:rsidR="00651BFA" w:rsidRPr="00AD6812">
          <w:rPr>
            <w:rStyle w:val="Siuktni"/>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1A0D82"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Siuktni"/>
            <w:noProof/>
          </w:rPr>
          <w:t>4.2.4</w:t>
        </w:r>
        <w:r w:rsidR="00651BFA">
          <w:rPr>
            <w:rFonts w:asciiTheme="minorHAnsi" w:eastAsiaTheme="minorEastAsia" w:hAnsiTheme="minorHAnsi" w:cstheme="minorBidi"/>
            <w:noProof/>
            <w:sz w:val="22"/>
            <w:szCs w:val="22"/>
          </w:rPr>
          <w:tab/>
        </w:r>
        <w:r w:rsidR="00651BFA" w:rsidRPr="00AD6812">
          <w:rPr>
            <w:rStyle w:val="Siuktni"/>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0852032" w14:textId="77777777" w:rsidR="00651BFA" w:rsidRDefault="0056080E">
      <w:pPr>
        <w:pStyle w:val="Muclu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Siuktni"/>
            <w:noProof/>
          </w:rPr>
          <w:t>4.3</w:t>
        </w:r>
        <w:r w:rsidR="00651BFA">
          <w:rPr>
            <w:rFonts w:asciiTheme="minorHAnsi" w:eastAsiaTheme="minorEastAsia" w:hAnsiTheme="minorHAnsi" w:cstheme="minorBidi"/>
            <w:i w:val="0"/>
            <w:iCs w:val="0"/>
            <w:noProof/>
            <w:sz w:val="22"/>
            <w:szCs w:val="22"/>
          </w:rPr>
          <w:tab/>
        </w:r>
        <w:r w:rsidR="00651BFA" w:rsidRPr="00AD6812">
          <w:rPr>
            <w:rStyle w:val="Siuktni"/>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E3114A0"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Siuktni"/>
            <w:noProof/>
          </w:rPr>
          <w:t>4.3.1</w:t>
        </w:r>
        <w:r w:rsidR="00651BFA">
          <w:rPr>
            <w:rFonts w:asciiTheme="minorHAnsi" w:eastAsiaTheme="minorEastAsia" w:hAnsiTheme="minorHAnsi" w:cstheme="minorBidi"/>
            <w:noProof/>
            <w:sz w:val="22"/>
            <w:szCs w:val="22"/>
          </w:rPr>
          <w:tab/>
        </w:r>
        <w:r w:rsidR="00651BFA" w:rsidRPr="00AD6812">
          <w:rPr>
            <w:rStyle w:val="Siuktni"/>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BF11EA1"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Siuktni"/>
            <w:noProof/>
          </w:rPr>
          <w:t>4.3.2</w:t>
        </w:r>
        <w:r w:rsidR="00651BFA">
          <w:rPr>
            <w:rFonts w:asciiTheme="minorHAnsi" w:eastAsiaTheme="minorEastAsia" w:hAnsiTheme="minorHAnsi" w:cstheme="minorBidi"/>
            <w:noProof/>
            <w:sz w:val="22"/>
            <w:szCs w:val="22"/>
          </w:rPr>
          <w:tab/>
        </w:r>
        <w:r w:rsidR="00651BFA" w:rsidRPr="00AD6812">
          <w:rPr>
            <w:rStyle w:val="Siuktni"/>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C3104E5" w14:textId="77777777" w:rsidR="00651BFA" w:rsidRDefault="0056080E">
      <w:pPr>
        <w:pStyle w:val="Muclu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Siuktni"/>
            <w:noProof/>
          </w:rPr>
          <w:t>4.3.3</w:t>
        </w:r>
        <w:r w:rsidR="00651BFA">
          <w:rPr>
            <w:rFonts w:asciiTheme="minorHAnsi" w:eastAsiaTheme="minorEastAsia" w:hAnsiTheme="minorHAnsi" w:cstheme="minorBidi"/>
            <w:noProof/>
            <w:sz w:val="22"/>
            <w:szCs w:val="22"/>
          </w:rPr>
          <w:tab/>
        </w:r>
        <w:r w:rsidR="00651BFA" w:rsidRPr="00AD6812">
          <w:rPr>
            <w:rStyle w:val="Siuktni"/>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1F958927" w14:textId="77777777" w:rsidR="007C47A5" w:rsidRDefault="00EE3C86">
      <w:pPr>
        <w:pStyle w:val="Tiu"/>
      </w:pPr>
      <w:r>
        <w:rPr>
          <w:rFonts w:ascii="Times New Roman" w:hAnsi="Times New Roman"/>
          <w:b w:val="0"/>
          <w:bCs/>
          <w:sz w:val="20"/>
          <w:szCs w:val="24"/>
        </w:rPr>
        <w:fldChar w:fldCharType="end"/>
      </w:r>
      <w:r w:rsidR="007C47A5">
        <w:br w:type="page"/>
      </w:r>
      <w:r w:rsidR="0056080E">
        <w:fldChar w:fldCharType="begin"/>
      </w:r>
      <w:r w:rsidR="0056080E">
        <w:instrText xml:space="preserve"> TITLE  \* MERGEFORMAT </w:instrText>
      </w:r>
      <w:r w:rsidR="0056080E">
        <w:fldChar w:fldCharType="separate"/>
      </w:r>
      <w:r w:rsidR="0009538F">
        <w:t xml:space="preserve">Software Development Plan </w:t>
      </w:r>
      <w:r w:rsidR="0056080E">
        <w:fldChar w:fldCharType="end"/>
      </w:r>
    </w:p>
    <w:p w14:paraId="46BB6D57" w14:textId="77777777" w:rsidR="007C47A5" w:rsidRDefault="007C47A5">
      <w:pPr>
        <w:pStyle w:val="u1"/>
        <w:numPr>
          <w:ilvl w:val="0"/>
          <w:numId w:val="0"/>
        </w:numPr>
      </w:pPr>
      <w:bookmarkStart w:id="0" w:name="_Toc447095880"/>
    </w:p>
    <w:p w14:paraId="1F5E8A15" w14:textId="77777777" w:rsidR="007C47A5" w:rsidRDefault="007C47A5">
      <w:pPr>
        <w:pStyle w:val="u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08E41B8D" w14:textId="58BD18B0" w:rsidR="007C47A5" w:rsidRDefault="007C47A5">
      <w:pPr>
        <w:pStyle w:val="InfoBlue"/>
      </w:pPr>
      <w:r>
        <w:t xml:space="preserve">[The introduction of the </w:t>
      </w:r>
      <w:r>
        <w:rPr>
          <w:b/>
        </w:rPr>
        <w:t>Software Development Plan</w:t>
      </w:r>
      <w:r>
        <w:t xml:space="preserve"> provides an overview of the entire document.]</w:t>
      </w:r>
    </w:p>
    <w:p w14:paraId="6968EC88" w14:textId="56944FA1" w:rsidR="005D677E" w:rsidRPr="005D677E" w:rsidRDefault="007A42A0" w:rsidP="005D677E">
      <w:pPr>
        <w:pStyle w:val="ThnVnban"/>
      </w:pPr>
      <w:r>
        <w:t>Đây là kế hoạch</w:t>
      </w:r>
      <w:r w:rsidR="005D677E" w:rsidRPr="005D677E">
        <w:t xml:space="preserve"> phát triển phần m</w:t>
      </w:r>
      <w:r w:rsidR="005D677E">
        <w:t>ềm ứng dụng web bán hàng thời trang online</w:t>
      </w:r>
      <w:r>
        <w:t>, bao gồm các thông tin về các hoạt động phát triền phần mềm được thể hiện thông qua các giai đoạn cần thiết để xây dựng một trang web trao đổi và mua bán các mặt hàng thời trang</w:t>
      </w:r>
    </w:p>
    <w:p w14:paraId="3201B47C" w14:textId="77777777" w:rsidR="007C47A5" w:rsidRDefault="007C47A5">
      <w:pPr>
        <w:pStyle w:val="u1"/>
      </w:pPr>
      <w:bookmarkStart w:id="6" w:name="_Toc524312832"/>
      <w:bookmarkStart w:id="7" w:name="_Toc307271015"/>
      <w:bookmarkStart w:id="8" w:name="_Toc413446306"/>
      <w:r>
        <w:t>Project Overview</w:t>
      </w:r>
      <w:bookmarkEnd w:id="6"/>
      <w:bookmarkEnd w:id="7"/>
      <w:bookmarkEnd w:id="8"/>
    </w:p>
    <w:p w14:paraId="0675BEBC" w14:textId="77777777" w:rsidR="007C47A5" w:rsidRDefault="007C47A5">
      <w:pPr>
        <w:pStyle w:val="u2"/>
      </w:pPr>
      <w:bookmarkStart w:id="9" w:name="_Toc524312833"/>
      <w:bookmarkStart w:id="10" w:name="_Toc307271016"/>
      <w:bookmarkStart w:id="11" w:name="_Toc413446307"/>
      <w:r>
        <w:t>Project Purpose, Scope, and Objectives</w:t>
      </w:r>
      <w:bookmarkEnd w:id="9"/>
      <w:bookmarkEnd w:id="10"/>
      <w:bookmarkEnd w:id="11"/>
    </w:p>
    <w:p w14:paraId="6E22E2EC" w14:textId="12BFB486" w:rsidR="007C47A5" w:rsidRDefault="007C47A5">
      <w:pPr>
        <w:pStyle w:val="InfoBlue"/>
      </w:pPr>
      <w:r>
        <w:t>[A brief description of the purpose and objectives of this project and a brief description of what deliverables the project is expected to deliver.]</w:t>
      </w:r>
    </w:p>
    <w:p w14:paraId="5F7D34C5" w14:textId="47AE4368" w:rsidR="007A42A0" w:rsidRPr="007A42A0" w:rsidRDefault="007A42A0" w:rsidP="004B061A">
      <w:pPr>
        <w:pStyle w:val="ThnVnban"/>
      </w:pPr>
      <w:r>
        <w:t>Tài liệu này dùng để thể hiện kế hoạch tổng thể</w:t>
      </w:r>
      <w:r w:rsidR="006C4C48">
        <w:t xml:space="preserve"> được các thành viên nhóm 18 sử dụng</w:t>
      </w:r>
      <w:r>
        <w:t xml:space="preserve"> </w:t>
      </w:r>
      <w:r w:rsidR="004B061A">
        <w:t>làm nền móng</w:t>
      </w:r>
      <w:r>
        <w:t xml:space="preserve"> phát triển một dự án</w:t>
      </w:r>
      <w:r w:rsidR="006C4C48">
        <w:t xml:space="preserve"> web</w:t>
      </w:r>
      <w:r>
        <w:t xml:space="preserve"> </w:t>
      </w:r>
      <w:r w:rsidR="004B061A">
        <w:t>cho phép</w:t>
      </w:r>
      <w:r w:rsidR="006C4C48">
        <w:t xml:space="preserve"> người dùng có thể lựa chọn và mua cón món hàng thời trang trong web và</w:t>
      </w:r>
      <w:r>
        <w:t xml:space="preserve"> </w:t>
      </w:r>
      <w:r w:rsidR="006C4C48">
        <w:t xml:space="preserve">nhân viên HL.Store có thể dễ dàng quản lý cửa hàng và đơn hàng. </w:t>
      </w:r>
      <w:r w:rsidR="004B061A">
        <w:t>Chi tiết các giai đoạn phát triển sẽ được ghi rõ trong phần Giai đoạn phát triền.</w:t>
      </w:r>
    </w:p>
    <w:p w14:paraId="4B687384" w14:textId="77777777" w:rsidR="007C47A5" w:rsidRDefault="007C47A5">
      <w:pPr>
        <w:pStyle w:val="u2"/>
      </w:pPr>
      <w:bookmarkStart w:id="12" w:name="_Toc524312834"/>
      <w:bookmarkStart w:id="13" w:name="_Toc307271017"/>
      <w:bookmarkStart w:id="14" w:name="_Toc413446308"/>
      <w:r>
        <w:t>Assumptions and Constraints</w:t>
      </w:r>
      <w:bookmarkEnd w:id="12"/>
      <w:bookmarkEnd w:id="13"/>
      <w:bookmarkEnd w:id="14"/>
    </w:p>
    <w:p w14:paraId="01246B7E" w14:textId="77777777" w:rsidR="00651BFA" w:rsidRDefault="007C47A5">
      <w:pPr>
        <w:pStyle w:val="InfoBlue"/>
      </w:pPr>
      <w:r>
        <w:t>[A list of assumptions that this plan is based and any constraints, for example. budget, staff, schedule, that apply to the project.</w:t>
      </w:r>
    </w:p>
    <w:p w14:paraId="6D3C80C3" w14:textId="77777777" w:rsidR="00651BFA" w:rsidRDefault="00651BFA">
      <w:pPr>
        <w:pStyle w:val="InfoBlue"/>
      </w:pPr>
      <w:r>
        <w:t>Example:</w:t>
      </w:r>
    </w:p>
    <w:p w14:paraId="45249753" w14:textId="77777777" w:rsidR="00651BFA" w:rsidRDefault="00651BFA" w:rsidP="00651BFA">
      <w:pPr>
        <w:pStyle w:val="InfoBlue"/>
        <w:numPr>
          <w:ilvl w:val="0"/>
          <w:numId w:val="5"/>
        </w:numPr>
      </w:pPr>
      <w:r>
        <w:t>Project has a fixed schedule of 12 weeks</w:t>
      </w:r>
    </w:p>
    <w:p w14:paraId="27CE327B" w14:textId="77777777" w:rsidR="00651BFA" w:rsidRDefault="00651BFA" w:rsidP="00651BFA">
      <w:pPr>
        <w:pStyle w:val="InfoBlue"/>
        <w:numPr>
          <w:ilvl w:val="0"/>
          <w:numId w:val="5"/>
        </w:numPr>
      </w:pPr>
      <w:r>
        <w:t>Zero-budget project</w:t>
      </w:r>
    </w:p>
    <w:p w14:paraId="2C735EAB" w14:textId="06F84275" w:rsidR="007C47A5" w:rsidRDefault="00651BFA" w:rsidP="00651BFA">
      <w:pPr>
        <w:pStyle w:val="InfoBlue"/>
        <w:numPr>
          <w:ilvl w:val="0"/>
          <w:numId w:val="5"/>
        </w:numPr>
      </w:pPr>
      <w:r>
        <w:t>Project has 5 people, there will be no more people added during the project</w:t>
      </w:r>
      <w:r w:rsidR="007C47A5">
        <w:t>]</w:t>
      </w:r>
    </w:p>
    <w:p w14:paraId="7D1A3EBE" w14:textId="419065A7" w:rsidR="004B061A" w:rsidRDefault="004B061A" w:rsidP="004B061A">
      <w:pPr>
        <w:pStyle w:val="ThnVnban"/>
        <w:numPr>
          <w:ilvl w:val="0"/>
          <w:numId w:val="5"/>
        </w:numPr>
      </w:pPr>
      <w:r>
        <w:t>Dự án phải hoàn thành trong vòng 12 tuần</w:t>
      </w:r>
      <w:r w:rsidR="008B305F">
        <w:t>.</w:t>
      </w:r>
    </w:p>
    <w:p w14:paraId="521481A4" w14:textId="021A2F2C" w:rsidR="004B061A" w:rsidRDefault="008B305F" w:rsidP="004B061A">
      <w:pPr>
        <w:pStyle w:val="ThnVnban"/>
        <w:numPr>
          <w:ilvl w:val="0"/>
          <w:numId w:val="5"/>
        </w:numPr>
      </w:pPr>
      <w:r>
        <w:t>Dự án được thực hiện bởi nhiều nhất là 5 thành viên.</w:t>
      </w:r>
    </w:p>
    <w:p w14:paraId="4BF5710F" w14:textId="05D61CC4" w:rsidR="008B305F" w:rsidRPr="004B061A" w:rsidRDefault="008B305F" w:rsidP="004B061A">
      <w:pPr>
        <w:pStyle w:val="ThnVnban"/>
        <w:numPr>
          <w:ilvl w:val="0"/>
          <w:numId w:val="5"/>
        </w:numPr>
      </w:pPr>
      <w:r>
        <w:t>Dự án phải bao gồm đầy đủ các tài liệu được yêu cầu.</w:t>
      </w:r>
    </w:p>
    <w:p w14:paraId="6103929F" w14:textId="77777777" w:rsidR="007C47A5" w:rsidRDefault="007C47A5">
      <w:pPr>
        <w:pStyle w:val="u2"/>
      </w:pPr>
      <w:bookmarkStart w:id="15" w:name="_Toc524312835"/>
      <w:bookmarkStart w:id="16" w:name="_Toc307271018"/>
      <w:bookmarkStart w:id="17" w:name="_Toc413446309"/>
      <w:r>
        <w:t>Project Deliverables</w:t>
      </w:r>
      <w:bookmarkEnd w:id="15"/>
      <w:bookmarkEnd w:id="16"/>
      <w:bookmarkEnd w:id="17"/>
    </w:p>
    <w:p w14:paraId="611CC90F" w14:textId="5B989A20" w:rsidR="007C47A5" w:rsidRDefault="007C47A5">
      <w:pPr>
        <w:pStyle w:val="InfoBlue"/>
      </w:pPr>
      <w:r>
        <w:t>[A list of the artifacts to be created during the project, including target delivery dates. The text below is provided as an example.]</w:t>
      </w:r>
    </w:p>
    <w:p w14:paraId="33E0227D" w14:textId="5475EF69" w:rsidR="008B305F" w:rsidRPr="008B305F" w:rsidRDefault="008B305F" w:rsidP="008B305F">
      <w:pPr>
        <w:pStyle w:val="ThnVnban"/>
      </w:pPr>
      <w:r w:rsidRPr="008B305F">
        <w:t>Các tài liệu sau đây sẽ</w:t>
      </w:r>
      <w:r>
        <w:t xml:space="preserve"> được tạo ra trong quá trình phát triển dự án:</w:t>
      </w:r>
    </w:p>
    <w:p w14:paraId="02B24B64" w14:textId="4418BC1C" w:rsidR="008B305F" w:rsidRDefault="008B305F" w:rsidP="008B305F">
      <w:pPr>
        <w:pStyle w:val="ThnVnban"/>
        <w:numPr>
          <w:ilvl w:val="0"/>
          <w:numId w:val="6"/>
        </w:numPr>
      </w:pPr>
      <w:r>
        <w:t>Software Development Plan</w:t>
      </w:r>
    </w:p>
    <w:p w14:paraId="03F54AAD" w14:textId="28CCC907" w:rsidR="008B305F" w:rsidRDefault="008B305F" w:rsidP="008B305F">
      <w:pPr>
        <w:pStyle w:val="ThnVnban"/>
        <w:numPr>
          <w:ilvl w:val="0"/>
          <w:numId w:val="6"/>
        </w:numPr>
      </w:pPr>
      <w:r>
        <w:t>Vision Document</w:t>
      </w:r>
    </w:p>
    <w:p w14:paraId="5348E7DC" w14:textId="2A44D571" w:rsidR="008B305F" w:rsidRDefault="008B305F" w:rsidP="008B305F">
      <w:pPr>
        <w:pStyle w:val="ThnVnban"/>
        <w:numPr>
          <w:ilvl w:val="0"/>
          <w:numId w:val="6"/>
        </w:numPr>
      </w:pPr>
      <w:r>
        <w:t>Use-cases Specs</w:t>
      </w:r>
    </w:p>
    <w:p w14:paraId="2DBD17E9" w14:textId="567B229D" w:rsidR="008B305F" w:rsidRDefault="008B305F" w:rsidP="008B305F">
      <w:pPr>
        <w:pStyle w:val="ThnVnban"/>
        <w:numPr>
          <w:ilvl w:val="0"/>
          <w:numId w:val="6"/>
        </w:numPr>
      </w:pPr>
      <w:r>
        <w:t>Test Plan</w:t>
      </w:r>
    </w:p>
    <w:p w14:paraId="294D1DF4" w14:textId="678DEC8F" w:rsidR="008B305F" w:rsidRDefault="008B305F" w:rsidP="008B305F">
      <w:pPr>
        <w:pStyle w:val="ThnVnban"/>
        <w:numPr>
          <w:ilvl w:val="0"/>
          <w:numId w:val="6"/>
        </w:numPr>
      </w:pPr>
      <w:r>
        <w:t>Software Architecture Document</w:t>
      </w:r>
    </w:p>
    <w:p w14:paraId="02E06C8C" w14:textId="08040125" w:rsidR="008B305F" w:rsidRPr="008B305F" w:rsidRDefault="008B305F" w:rsidP="008B305F">
      <w:pPr>
        <w:pStyle w:val="ThnVnban"/>
        <w:numPr>
          <w:ilvl w:val="0"/>
          <w:numId w:val="6"/>
        </w:numPr>
      </w:pPr>
      <w:r>
        <w:t>Weekly Report</w:t>
      </w:r>
    </w:p>
    <w:p w14:paraId="285A227C" w14:textId="77777777" w:rsidR="007C47A5" w:rsidRDefault="007C47A5">
      <w:pPr>
        <w:pStyle w:val="u1"/>
      </w:pPr>
      <w:bookmarkStart w:id="18" w:name="_Toc524312837"/>
      <w:bookmarkStart w:id="19" w:name="_Toc307271019"/>
      <w:bookmarkStart w:id="20" w:name="_Toc413446310"/>
      <w:r>
        <w:t>Project Organization</w:t>
      </w:r>
      <w:bookmarkEnd w:id="18"/>
      <w:bookmarkEnd w:id="19"/>
      <w:bookmarkEnd w:id="20"/>
    </w:p>
    <w:p w14:paraId="24E9C750" w14:textId="77777777" w:rsidR="007C47A5" w:rsidRDefault="007C47A5">
      <w:pPr>
        <w:pStyle w:val="u2"/>
      </w:pPr>
      <w:bookmarkStart w:id="21" w:name="_Toc524312838"/>
      <w:bookmarkStart w:id="22" w:name="_Toc307271020"/>
      <w:bookmarkStart w:id="23" w:name="_Toc413446311"/>
      <w:r>
        <w:t>Organizational Structure</w:t>
      </w:r>
      <w:bookmarkEnd w:id="21"/>
      <w:bookmarkEnd w:id="22"/>
      <w:bookmarkEnd w:id="23"/>
    </w:p>
    <w:p w14:paraId="379020DA" w14:textId="77777777" w:rsidR="00E61278" w:rsidRDefault="007C47A5">
      <w:pPr>
        <w:pStyle w:val="InfoBlue"/>
      </w:pPr>
      <w:r>
        <w:t>[Describe the organizational structure of the project team, including management and other review authorities.</w:t>
      </w:r>
    </w:p>
    <w:p w14:paraId="2F492E67" w14:textId="119824A1" w:rsidR="00E61278" w:rsidRDefault="00E61278">
      <w:pPr>
        <w:pStyle w:val="InfoBlue"/>
      </w:pPr>
      <w:r>
        <w:t xml:space="preserve">Example, </w:t>
      </w:r>
    </w:p>
    <w:p w14:paraId="2585EBC7" w14:textId="11CC9924" w:rsidR="00E61278" w:rsidRPr="00E61278" w:rsidRDefault="00E61278" w:rsidP="00E61278">
      <w:pPr>
        <w:pStyle w:val="ThnVnban"/>
      </w:pPr>
    </w:p>
    <w:p w14:paraId="33E103CA" w14:textId="196C9F82" w:rsidR="002D1707" w:rsidRDefault="007C47A5">
      <w:pPr>
        <w:pStyle w:val="InfoBlue"/>
      </w:pPr>
      <w:r>
        <w:t>]</w:t>
      </w:r>
      <w:r w:rsidR="002D1707" w:rsidRPr="002D1707">
        <w:rPr>
          <w:noProof/>
        </w:rPr>
        <w:t xml:space="preserve"> </w:t>
      </w:r>
      <w:r w:rsidR="002D1707">
        <w:rPr>
          <w:noProof/>
        </w:rPr>
        <w:drawing>
          <wp:inline distT="0" distB="0" distL="0" distR="0" wp14:anchorId="080271D9" wp14:editId="60D6544B">
            <wp:extent cx="5403850" cy="178435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1784350"/>
                    </a:xfrm>
                    <a:prstGeom prst="rect">
                      <a:avLst/>
                    </a:prstGeom>
                    <a:noFill/>
                    <a:ln>
                      <a:noFill/>
                    </a:ln>
                  </pic:spPr>
                </pic:pic>
              </a:graphicData>
            </a:graphic>
          </wp:inline>
        </w:drawing>
      </w:r>
    </w:p>
    <w:p w14:paraId="1DB2FA47" w14:textId="77300508" w:rsidR="007C47A5" w:rsidRDefault="002D1707">
      <w:pPr>
        <w:pStyle w:val="InfoBlue"/>
      </w:pPr>
      <w:r w:rsidRPr="002D1707">
        <w:rPr>
          <w:noProof/>
        </w:rPr>
        <w:t xml:space="preserve"> </w:t>
      </w:r>
    </w:p>
    <w:p w14:paraId="7638261E" w14:textId="77777777" w:rsidR="007C47A5" w:rsidRDefault="007C47A5">
      <w:pPr>
        <w:pStyle w:val="u2"/>
      </w:pPr>
      <w:bookmarkStart w:id="24" w:name="_Toc524312840"/>
      <w:bookmarkStart w:id="25" w:name="_Toc307271021"/>
      <w:bookmarkStart w:id="26" w:name="_Toc413446312"/>
      <w:r>
        <w:t>Roles and Responsibilities</w:t>
      </w:r>
      <w:bookmarkEnd w:id="24"/>
      <w:bookmarkEnd w:id="25"/>
      <w:bookmarkEnd w:id="26"/>
    </w:p>
    <w:p w14:paraId="631B532B" w14:textId="77777777" w:rsidR="008F3CB9" w:rsidRDefault="007C47A5">
      <w:pPr>
        <w:pStyle w:val="InfoBlue"/>
      </w:pPr>
      <w:r>
        <w:t>[Identify the project organizational units that will be responsible for each of the disciplines, workflow details, and supporting processes. The text below is provided as an example.</w:t>
      </w:r>
    </w:p>
    <w:p w14:paraId="2A5285A5" w14:textId="77777777" w:rsidR="008F3CB9" w:rsidRDefault="008F3CB9" w:rsidP="008F3CB9">
      <w:pPr>
        <w:pStyle w:val="infoblue0"/>
      </w:pPr>
      <w:r>
        <w:t xml:space="preserve">Refer to the lecture note “Week 2 – Project Assignments” for predefined roles and responsibilities. </w:t>
      </w:r>
    </w:p>
    <w:p w14:paraId="3ADDC96F" w14:textId="77777777"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7C47A5" w14:paraId="14489980" w14:textId="77777777">
        <w:trPr>
          <w:tblCellSpacing w:w="15" w:type="dxa"/>
        </w:trPr>
        <w:tc>
          <w:tcPr>
            <w:tcW w:w="2203" w:type="pct"/>
            <w:vAlign w:val="center"/>
          </w:tcPr>
          <w:p w14:paraId="69856D88" w14:textId="77777777" w:rsidR="007C47A5" w:rsidRPr="003C1713" w:rsidRDefault="007C47A5" w:rsidP="003C1713">
            <w:pPr>
              <w:pStyle w:val="infoblue0"/>
              <w:ind w:left="125"/>
              <w:rPr>
                <w:b/>
              </w:rPr>
            </w:pPr>
            <w:r w:rsidRPr="003C1713">
              <w:rPr>
                <w:b/>
              </w:rPr>
              <w:t>Person</w:t>
            </w:r>
          </w:p>
        </w:tc>
        <w:tc>
          <w:tcPr>
            <w:tcW w:w="2735"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trPr>
          <w:trHeight w:val="1935"/>
          <w:tblCellSpacing w:w="15" w:type="dxa"/>
        </w:trPr>
        <w:tc>
          <w:tcPr>
            <w:tcW w:w="2203" w:type="pct"/>
            <w:vAlign w:val="center"/>
          </w:tcPr>
          <w:p w14:paraId="40357C4C" w14:textId="5DCF3519" w:rsidR="007C47A5" w:rsidRPr="003C1713" w:rsidRDefault="002D1707" w:rsidP="003C1713">
            <w:pPr>
              <w:pStyle w:val="infoblue0"/>
              <w:ind w:left="125"/>
            </w:pPr>
            <w:r>
              <w:t>Trần Hân Du</w:t>
            </w:r>
            <w:r w:rsidR="007C47A5" w:rsidRPr="003C1713">
              <w:t xml:space="preserve">, </w:t>
            </w:r>
            <w:r w:rsidR="008F3CB9">
              <w:t>Business Analyst</w:t>
            </w:r>
          </w:p>
          <w:p w14:paraId="5EEE3D4F" w14:textId="14266175" w:rsidR="007C47A5" w:rsidRPr="003C1713" w:rsidRDefault="002D1707" w:rsidP="003C1713">
            <w:pPr>
              <w:pStyle w:val="infoblue0"/>
              <w:ind w:left="125"/>
            </w:pPr>
            <w:r>
              <w:t>Nguyễn Quang Nghị Sinh</w:t>
            </w:r>
            <w:r w:rsidR="007C47A5" w:rsidRPr="003C1713">
              <w:t xml:space="preserve">, </w:t>
            </w:r>
            <w:r w:rsidR="008F3CB9">
              <w:t>Tester</w:t>
            </w:r>
          </w:p>
          <w:p w14:paraId="74B2E766" w14:textId="62BF065D" w:rsidR="007C47A5" w:rsidRDefault="002D1707" w:rsidP="003C1713">
            <w:pPr>
              <w:pStyle w:val="infoblue0"/>
              <w:ind w:left="125"/>
            </w:pPr>
            <w:r>
              <w:t>Phạm Thành Tài</w:t>
            </w:r>
            <w:r w:rsidR="007C47A5" w:rsidRPr="003C1713">
              <w:t xml:space="preserve">, </w:t>
            </w:r>
            <w:r w:rsidR="008F3CB9">
              <w:t>Developer</w:t>
            </w:r>
          </w:p>
          <w:p w14:paraId="5564167E" w14:textId="65061414" w:rsidR="002D1707" w:rsidRPr="003C1713" w:rsidRDefault="002D1707" w:rsidP="003C1713">
            <w:pPr>
              <w:pStyle w:val="infoblue0"/>
              <w:ind w:left="125"/>
            </w:pPr>
            <w:r>
              <w:t>Lê Nguyên Khang, Designer</w:t>
            </w:r>
          </w:p>
          <w:p w14:paraId="0E641CE2" w14:textId="51073A24" w:rsidR="007C47A5" w:rsidRPr="003C1713" w:rsidRDefault="002D1707" w:rsidP="008F3CB9">
            <w:pPr>
              <w:pStyle w:val="infoblue0"/>
              <w:ind w:left="125"/>
            </w:pPr>
            <w:r>
              <w:t>Lê Văn Thịnh</w:t>
            </w:r>
            <w:r w:rsidR="007C47A5" w:rsidRPr="003C1713">
              <w:t xml:space="preserve">, </w:t>
            </w:r>
            <w:r w:rsidR="008F3CB9">
              <w:t>Team leader</w:t>
            </w:r>
          </w:p>
        </w:tc>
        <w:tc>
          <w:tcPr>
            <w:tcW w:w="2735" w:type="pct"/>
            <w:vAlign w:val="center"/>
          </w:tcPr>
          <w:p w14:paraId="31B4C213" w14:textId="14765D77" w:rsidR="007C47A5" w:rsidRPr="003C1713" w:rsidRDefault="007C47A5" w:rsidP="003C1713">
            <w:pPr>
              <w:pStyle w:val="infoblue0"/>
              <w:ind w:left="125"/>
            </w:pPr>
          </w:p>
        </w:tc>
      </w:tr>
    </w:tbl>
    <w:p w14:paraId="7AA07B83" w14:textId="77777777" w:rsidR="007C47A5" w:rsidRDefault="007C47A5">
      <w:pPr>
        <w:pStyle w:val="ThnVnban"/>
      </w:pPr>
    </w:p>
    <w:p w14:paraId="79AF5BBA" w14:textId="77777777" w:rsidR="007C47A5" w:rsidRDefault="007C47A5">
      <w:pPr>
        <w:pStyle w:val="u1"/>
      </w:pPr>
      <w:bookmarkStart w:id="27" w:name="_Toc524312841"/>
      <w:bookmarkStart w:id="28" w:name="_Toc307271022"/>
      <w:bookmarkStart w:id="29" w:name="_Toc413446313"/>
      <w:r>
        <w:t>Management Process</w:t>
      </w:r>
      <w:bookmarkEnd w:id="27"/>
      <w:bookmarkEnd w:id="28"/>
      <w:bookmarkEnd w:id="29"/>
    </w:p>
    <w:p w14:paraId="575EFA9C" w14:textId="5DBA4719" w:rsidR="007C47A5" w:rsidRDefault="007C47A5">
      <w:pPr>
        <w:pStyle w:val="u2"/>
      </w:pPr>
      <w:bookmarkStart w:id="30" w:name="_Toc524312842"/>
      <w:bookmarkStart w:id="31" w:name="_Toc307271023"/>
      <w:bookmarkStart w:id="32" w:name="_Toc413446314"/>
      <w:r>
        <w:t>Project Estimates</w:t>
      </w:r>
      <w:bookmarkEnd w:id="30"/>
      <w:bookmarkEnd w:id="31"/>
      <w:bookmarkEnd w:id="32"/>
    </w:p>
    <w:p w14:paraId="4E4660D9" w14:textId="03AF60D0" w:rsidR="002D1707" w:rsidRDefault="002D1707" w:rsidP="002D1707">
      <w:pPr>
        <w:ind w:left="720"/>
      </w:pPr>
      <w:r w:rsidRPr="0067470D">
        <w:t xml:space="preserve">Dự án </w:t>
      </w:r>
      <w:r w:rsidR="0067470D" w:rsidRPr="0067470D">
        <w:t xml:space="preserve">được </w:t>
      </w:r>
      <w:r w:rsidR="0067470D">
        <w:t>xây dựng dựa trên các web bán hàng nổi tiếng đi trước như coolmate.</w:t>
      </w:r>
      <w:r w:rsidR="00FE6C94">
        <w:t xml:space="preserve">me, coupletx.com. Giao diện có thể đơn giản hơn nhưng các chức năng sẽ đầy đủ và hoàn thiện. Cùng với đó là hệ thống quản lý cửa hàng dành cho quản lý cửa hàng. Hệ thống cơ sở dữ liệu đơn giản đủ đáp ứng cho một ứng dụng vừa và nhỏ. </w:t>
      </w:r>
      <w:r w:rsidR="00682AB9">
        <w:t>Dự tính mỗi thành viên sẽ dành ra * giờ công sức để phát triển dự án này.</w:t>
      </w:r>
    </w:p>
    <w:p w14:paraId="5338DDE4" w14:textId="11E07796" w:rsidR="00FE6C94" w:rsidRDefault="00FE6C94" w:rsidP="002D1707">
      <w:pPr>
        <w:ind w:left="720"/>
      </w:pPr>
    </w:p>
    <w:p w14:paraId="6B586BF6" w14:textId="399736A5" w:rsidR="00FE6C94" w:rsidRPr="0067470D" w:rsidRDefault="00FE6C94" w:rsidP="002D1707">
      <w:pPr>
        <w:ind w:left="720"/>
      </w:pPr>
      <w:r>
        <w:t xml:space="preserve">Khung thời gian và </w:t>
      </w:r>
      <w:r w:rsidR="00682AB9">
        <w:t>ước tính công sức dựa trên ngân sách của</w:t>
      </w:r>
      <w:r w:rsidR="00682AB9">
        <w:tab/>
        <w:t xml:space="preserve"> dự án và thời gian biểu.</w:t>
      </w:r>
    </w:p>
    <w:p w14:paraId="52EACB3A" w14:textId="7E4CC3B4" w:rsidR="002D1707" w:rsidRDefault="007C47A5" w:rsidP="002D1707">
      <w:pPr>
        <w:pStyle w:val="infoblue0"/>
      </w:pPr>
      <w:r>
        <w:t>[Provide the estimated cost and schedule for the project, as well as the basis for those estimates, and the points and circumstances in the project when re-estimation will occur.]</w:t>
      </w:r>
      <w:r w:rsidR="002D1707">
        <w:t xml:space="preserve"> </w:t>
      </w:r>
    </w:p>
    <w:p w14:paraId="61FCBCBC" w14:textId="77777777" w:rsidR="002D1707" w:rsidRDefault="002D1707" w:rsidP="002D1707">
      <w:pPr>
        <w:pStyle w:val="infoblue0"/>
      </w:pPr>
    </w:p>
    <w:p w14:paraId="18D86EEF" w14:textId="77777777" w:rsidR="007C47A5" w:rsidRDefault="007C47A5">
      <w:pPr>
        <w:pStyle w:val="u2"/>
      </w:pPr>
      <w:bookmarkStart w:id="33" w:name="_Toc524312843"/>
      <w:bookmarkStart w:id="34" w:name="_Toc307271024"/>
      <w:bookmarkStart w:id="35" w:name="_Toc413446315"/>
      <w:r>
        <w:t>Project Plan</w:t>
      </w:r>
      <w:bookmarkEnd w:id="33"/>
      <w:bookmarkEnd w:id="34"/>
      <w:bookmarkEnd w:id="35"/>
    </w:p>
    <w:p w14:paraId="42247F65" w14:textId="77777777" w:rsidR="007C47A5" w:rsidRDefault="007C47A5">
      <w:pPr>
        <w:pStyle w:val="infoblue0"/>
      </w:pPr>
      <w:r>
        <w:t>[This section contains the schedule and resources for the project.]</w:t>
      </w:r>
    </w:p>
    <w:p w14:paraId="0D7ED3BD" w14:textId="10E9D570" w:rsidR="000C413F" w:rsidRDefault="007C47A5" w:rsidP="000C413F">
      <w:pPr>
        <w:pStyle w:val="u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tbl>
      <w:tblPr>
        <w:tblStyle w:val="LiBang"/>
        <w:tblW w:w="0" w:type="auto"/>
        <w:tblInd w:w="720" w:type="dxa"/>
        <w:tblLook w:val="04A0" w:firstRow="1" w:lastRow="0" w:firstColumn="1" w:lastColumn="0" w:noHBand="0" w:noVBand="1"/>
      </w:tblPr>
      <w:tblGrid>
        <w:gridCol w:w="2259"/>
        <w:gridCol w:w="2193"/>
        <w:gridCol w:w="2202"/>
        <w:gridCol w:w="2202"/>
      </w:tblGrid>
      <w:tr w:rsidR="000C413F" w14:paraId="7A985F52" w14:textId="77777777" w:rsidTr="000C413F">
        <w:tc>
          <w:tcPr>
            <w:tcW w:w="2394" w:type="dxa"/>
          </w:tcPr>
          <w:p w14:paraId="034BB584" w14:textId="172609C5" w:rsidR="000C413F" w:rsidRDefault="000C413F" w:rsidP="000C413F">
            <w:r>
              <w:t>Phase</w:t>
            </w:r>
          </w:p>
        </w:tc>
        <w:tc>
          <w:tcPr>
            <w:tcW w:w="2394" w:type="dxa"/>
          </w:tcPr>
          <w:p w14:paraId="0A7F340A" w14:textId="33154E73" w:rsidR="000C413F" w:rsidRDefault="000C413F" w:rsidP="000C413F">
            <w:r>
              <w:t>Số Sprint</w:t>
            </w:r>
          </w:p>
        </w:tc>
        <w:tc>
          <w:tcPr>
            <w:tcW w:w="2394" w:type="dxa"/>
          </w:tcPr>
          <w:p w14:paraId="4CFC281F" w14:textId="345A3320" w:rsidR="000C413F" w:rsidRDefault="000C413F" w:rsidP="000C413F">
            <w:r>
              <w:t>Ngày bắt đầu</w:t>
            </w:r>
          </w:p>
        </w:tc>
        <w:tc>
          <w:tcPr>
            <w:tcW w:w="2394" w:type="dxa"/>
          </w:tcPr>
          <w:p w14:paraId="009BF87C" w14:textId="61801CCE" w:rsidR="000C413F" w:rsidRDefault="000C413F" w:rsidP="000C413F">
            <w:r>
              <w:t>Ngày kết thúc</w:t>
            </w:r>
          </w:p>
        </w:tc>
      </w:tr>
      <w:tr w:rsidR="000C413F" w14:paraId="59E7C9C8" w14:textId="77777777" w:rsidTr="000C413F">
        <w:tc>
          <w:tcPr>
            <w:tcW w:w="2394" w:type="dxa"/>
          </w:tcPr>
          <w:p w14:paraId="428DC86C" w14:textId="791CDC06" w:rsidR="000C413F" w:rsidRDefault="000C413F" w:rsidP="000C413F">
            <w:r>
              <w:t>Inception Phase</w:t>
            </w:r>
          </w:p>
        </w:tc>
        <w:tc>
          <w:tcPr>
            <w:tcW w:w="2394" w:type="dxa"/>
          </w:tcPr>
          <w:p w14:paraId="544EB15F" w14:textId="6331D29B" w:rsidR="000C413F" w:rsidRDefault="000C413F" w:rsidP="000C413F">
            <w:r>
              <w:t>1</w:t>
            </w:r>
          </w:p>
        </w:tc>
        <w:tc>
          <w:tcPr>
            <w:tcW w:w="2394" w:type="dxa"/>
          </w:tcPr>
          <w:p w14:paraId="69F7770E" w14:textId="28315D03" w:rsidR="000C413F" w:rsidRDefault="000C413F" w:rsidP="000C413F">
            <w:r>
              <w:t>Week1</w:t>
            </w:r>
          </w:p>
        </w:tc>
        <w:tc>
          <w:tcPr>
            <w:tcW w:w="2394" w:type="dxa"/>
          </w:tcPr>
          <w:p w14:paraId="559F435A" w14:textId="6AD8F8DE" w:rsidR="000C413F" w:rsidRDefault="000C413F" w:rsidP="000C413F">
            <w:r>
              <w:t>Week2</w:t>
            </w:r>
          </w:p>
        </w:tc>
      </w:tr>
      <w:tr w:rsidR="000C413F" w14:paraId="16FEC091" w14:textId="77777777" w:rsidTr="000C413F">
        <w:tc>
          <w:tcPr>
            <w:tcW w:w="2394" w:type="dxa"/>
          </w:tcPr>
          <w:p w14:paraId="2C34E1B0" w14:textId="12312371" w:rsidR="000C413F" w:rsidRDefault="000C413F" w:rsidP="000C413F">
            <w:r>
              <w:t xml:space="preserve">Elaboration </w:t>
            </w:r>
          </w:p>
        </w:tc>
        <w:tc>
          <w:tcPr>
            <w:tcW w:w="2394" w:type="dxa"/>
          </w:tcPr>
          <w:p w14:paraId="03C2E339" w14:textId="02296020" w:rsidR="000C413F" w:rsidRDefault="000C413F" w:rsidP="000C413F">
            <w:r>
              <w:t>1</w:t>
            </w:r>
          </w:p>
        </w:tc>
        <w:tc>
          <w:tcPr>
            <w:tcW w:w="2394" w:type="dxa"/>
          </w:tcPr>
          <w:p w14:paraId="6693C3B8" w14:textId="7100518C" w:rsidR="000C413F" w:rsidRDefault="000C413F" w:rsidP="000C413F">
            <w:r>
              <w:t>Week3</w:t>
            </w:r>
          </w:p>
        </w:tc>
        <w:tc>
          <w:tcPr>
            <w:tcW w:w="2394" w:type="dxa"/>
          </w:tcPr>
          <w:p w14:paraId="4DC844A8" w14:textId="7654EA01" w:rsidR="000C413F" w:rsidRDefault="000C413F" w:rsidP="000C413F">
            <w:r>
              <w:t>Week4</w:t>
            </w:r>
          </w:p>
        </w:tc>
      </w:tr>
      <w:tr w:rsidR="000C413F" w14:paraId="59589658" w14:textId="77777777" w:rsidTr="000C413F">
        <w:tc>
          <w:tcPr>
            <w:tcW w:w="2394" w:type="dxa"/>
          </w:tcPr>
          <w:p w14:paraId="462E44DB" w14:textId="70952F73" w:rsidR="000C413F" w:rsidRDefault="000C413F" w:rsidP="000C413F">
            <w:r>
              <w:t>Construction Phase</w:t>
            </w:r>
          </w:p>
        </w:tc>
        <w:tc>
          <w:tcPr>
            <w:tcW w:w="2394" w:type="dxa"/>
          </w:tcPr>
          <w:p w14:paraId="781458A7" w14:textId="264A320F" w:rsidR="000C413F" w:rsidRDefault="000C413F" w:rsidP="000C413F">
            <w:r>
              <w:t>2</w:t>
            </w:r>
          </w:p>
        </w:tc>
        <w:tc>
          <w:tcPr>
            <w:tcW w:w="2394" w:type="dxa"/>
          </w:tcPr>
          <w:p w14:paraId="3F99E95E" w14:textId="77D67559" w:rsidR="000C413F" w:rsidRDefault="000C413F" w:rsidP="000C413F">
            <w:r>
              <w:t>Week5</w:t>
            </w:r>
          </w:p>
        </w:tc>
        <w:tc>
          <w:tcPr>
            <w:tcW w:w="2394" w:type="dxa"/>
          </w:tcPr>
          <w:p w14:paraId="0E9A87CE" w14:textId="650DEFF6" w:rsidR="000C413F" w:rsidRDefault="000C413F" w:rsidP="000C413F">
            <w:r>
              <w:t>Week7</w:t>
            </w:r>
          </w:p>
        </w:tc>
      </w:tr>
    </w:tbl>
    <w:p w14:paraId="75ADE674" w14:textId="77777777" w:rsidR="000C413F" w:rsidRPr="000C413F" w:rsidRDefault="000C413F" w:rsidP="000C413F">
      <w:pPr>
        <w:ind w:left="720"/>
      </w:pPr>
    </w:p>
    <w:p w14:paraId="3A542590" w14:textId="77777777" w:rsidR="000C413F" w:rsidRPr="000C413F" w:rsidRDefault="000C413F" w:rsidP="000C413F"/>
    <w:tbl>
      <w:tblPr>
        <w:tblStyle w:val="LiBang"/>
        <w:tblW w:w="0" w:type="auto"/>
        <w:tblInd w:w="720" w:type="dxa"/>
        <w:tblLook w:val="04A0" w:firstRow="1" w:lastRow="0" w:firstColumn="1" w:lastColumn="0" w:noHBand="0" w:noVBand="1"/>
      </w:tblPr>
      <w:tblGrid>
        <w:gridCol w:w="1250"/>
        <w:gridCol w:w="2179"/>
        <w:gridCol w:w="2236"/>
        <w:gridCol w:w="2228"/>
      </w:tblGrid>
      <w:tr w:rsidR="00B41182" w14:paraId="52660450" w14:textId="77777777" w:rsidTr="00B41182">
        <w:tc>
          <w:tcPr>
            <w:tcW w:w="1089" w:type="dxa"/>
          </w:tcPr>
          <w:p w14:paraId="402203E0" w14:textId="3E4C30B9" w:rsidR="00B41182" w:rsidRDefault="00B41182" w:rsidP="00B41182">
            <w:r>
              <w:t>Phase</w:t>
            </w:r>
          </w:p>
        </w:tc>
        <w:tc>
          <w:tcPr>
            <w:tcW w:w="2179" w:type="dxa"/>
          </w:tcPr>
          <w:p w14:paraId="73FB7878" w14:textId="1AD71BD1" w:rsidR="00B41182" w:rsidRDefault="00B41182" w:rsidP="00B41182">
            <w:r>
              <w:t>Sprint</w:t>
            </w:r>
          </w:p>
        </w:tc>
        <w:tc>
          <w:tcPr>
            <w:tcW w:w="2236" w:type="dxa"/>
          </w:tcPr>
          <w:p w14:paraId="11499A78" w14:textId="2136DC20" w:rsidR="00B41182" w:rsidRDefault="00B41182" w:rsidP="00B41182">
            <w:r>
              <w:t>Description</w:t>
            </w:r>
          </w:p>
        </w:tc>
        <w:tc>
          <w:tcPr>
            <w:tcW w:w="2228" w:type="dxa"/>
          </w:tcPr>
          <w:p w14:paraId="4FB79F45" w14:textId="0F164906" w:rsidR="00B41182" w:rsidRDefault="00B41182" w:rsidP="00B41182">
            <w:r>
              <w:t>Milestones</w:t>
            </w:r>
          </w:p>
        </w:tc>
      </w:tr>
      <w:tr w:rsidR="00B41182" w14:paraId="24085F4C" w14:textId="77777777" w:rsidTr="00B41182">
        <w:tc>
          <w:tcPr>
            <w:tcW w:w="1089" w:type="dxa"/>
          </w:tcPr>
          <w:p w14:paraId="2EC060A2" w14:textId="278C2604" w:rsidR="00B41182" w:rsidRDefault="00B41182" w:rsidP="00B41182">
            <w:r>
              <w:t>Inception</w:t>
            </w:r>
          </w:p>
        </w:tc>
        <w:tc>
          <w:tcPr>
            <w:tcW w:w="2179" w:type="dxa"/>
          </w:tcPr>
          <w:p w14:paraId="2547EC16" w14:textId="725BE052" w:rsidR="00B41182" w:rsidRDefault="00B41182" w:rsidP="00B41182">
            <w:r>
              <w:t>PA1</w:t>
            </w:r>
          </w:p>
        </w:tc>
        <w:tc>
          <w:tcPr>
            <w:tcW w:w="2236" w:type="dxa"/>
          </w:tcPr>
          <w:p w14:paraId="5338DB89" w14:textId="304A5540" w:rsidR="00B41182" w:rsidRDefault="00B41182" w:rsidP="00B41182">
            <w:r>
              <w:t>Xác định yêu cầu phần mềm, Viết kế hoạch phát triển phần mềm và các tài liệu liên quan</w:t>
            </w:r>
          </w:p>
        </w:tc>
        <w:tc>
          <w:tcPr>
            <w:tcW w:w="2228" w:type="dxa"/>
          </w:tcPr>
          <w:p w14:paraId="474B04EA" w14:textId="77777777" w:rsidR="00B41182" w:rsidRDefault="00B41182" w:rsidP="00B41182"/>
        </w:tc>
      </w:tr>
      <w:tr w:rsidR="00B41182" w:rsidRPr="00CC0BF2" w14:paraId="0FED1B3C" w14:textId="77777777" w:rsidTr="00B41182">
        <w:tc>
          <w:tcPr>
            <w:tcW w:w="1089" w:type="dxa"/>
          </w:tcPr>
          <w:p w14:paraId="703CBBBA" w14:textId="22331E1D" w:rsidR="00B41182" w:rsidRDefault="00B41182" w:rsidP="00B41182">
            <w:r>
              <w:t>Elaboration</w:t>
            </w:r>
          </w:p>
        </w:tc>
        <w:tc>
          <w:tcPr>
            <w:tcW w:w="2179" w:type="dxa"/>
          </w:tcPr>
          <w:p w14:paraId="64FAB598" w14:textId="0CBBF22A" w:rsidR="00B41182" w:rsidRDefault="00B41182" w:rsidP="00B41182">
            <w:r>
              <w:t>PA2</w:t>
            </w:r>
          </w:p>
        </w:tc>
        <w:tc>
          <w:tcPr>
            <w:tcW w:w="2236" w:type="dxa"/>
          </w:tcPr>
          <w:p w14:paraId="01157F22" w14:textId="0E022530" w:rsidR="00B41182" w:rsidRPr="00CC0BF2" w:rsidRDefault="00B41182" w:rsidP="00B41182">
            <w:r w:rsidRPr="00CC0BF2">
              <w:t xml:space="preserve">Chỉnh sửa kế hoạch dự án, </w:t>
            </w:r>
            <w:r w:rsidR="00CC0BF2" w:rsidRPr="00CC0BF2">
              <w:t>vision document, Viết use-case document và use</w:t>
            </w:r>
            <w:r w:rsidR="00CC0BF2">
              <w:t>-case model</w:t>
            </w:r>
          </w:p>
        </w:tc>
        <w:tc>
          <w:tcPr>
            <w:tcW w:w="2228" w:type="dxa"/>
          </w:tcPr>
          <w:p w14:paraId="30BAF8F2" w14:textId="77777777" w:rsidR="00B41182" w:rsidRPr="00CC0BF2" w:rsidRDefault="00B41182" w:rsidP="00B41182"/>
        </w:tc>
      </w:tr>
      <w:tr w:rsidR="00B41182" w:rsidRPr="00CC0BF2" w14:paraId="35A5A302" w14:textId="77777777" w:rsidTr="00B41182">
        <w:tc>
          <w:tcPr>
            <w:tcW w:w="1089" w:type="dxa"/>
          </w:tcPr>
          <w:p w14:paraId="163A7812" w14:textId="77777777" w:rsidR="00B41182" w:rsidRPr="00CC0BF2" w:rsidRDefault="00B41182" w:rsidP="00B41182"/>
        </w:tc>
        <w:tc>
          <w:tcPr>
            <w:tcW w:w="2179" w:type="dxa"/>
          </w:tcPr>
          <w:p w14:paraId="5C1D0D43" w14:textId="517EF7D7" w:rsidR="00B41182" w:rsidRDefault="00B41182" w:rsidP="00B41182">
            <w:r>
              <w:t>PA3</w:t>
            </w:r>
          </w:p>
        </w:tc>
        <w:tc>
          <w:tcPr>
            <w:tcW w:w="2236" w:type="dxa"/>
          </w:tcPr>
          <w:p w14:paraId="6192A6CE" w14:textId="175291DD" w:rsidR="00B41182" w:rsidRPr="00CC0BF2" w:rsidRDefault="00CC0BF2" w:rsidP="00B41182">
            <w:r w:rsidRPr="00CC0BF2">
              <w:t>Viết Design Document, Kế hoạch kiểm thử, và</w:t>
            </w:r>
            <w:r>
              <w:t xml:space="preserve"> báo cáo hàng tuần</w:t>
            </w:r>
          </w:p>
        </w:tc>
        <w:tc>
          <w:tcPr>
            <w:tcW w:w="2228" w:type="dxa"/>
          </w:tcPr>
          <w:p w14:paraId="52161EBA" w14:textId="77777777" w:rsidR="00B41182" w:rsidRPr="00CC0BF2" w:rsidRDefault="00B41182" w:rsidP="00B41182"/>
        </w:tc>
      </w:tr>
      <w:tr w:rsidR="00CC0BF2" w:rsidRPr="00CC0BF2" w14:paraId="0A3974DE" w14:textId="77777777" w:rsidTr="00B41182">
        <w:tc>
          <w:tcPr>
            <w:tcW w:w="1089" w:type="dxa"/>
          </w:tcPr>
          <w:p w14:paraId="6A830151" w14:textId="6FA6789C" w:rsidR="00CC0BF2" w:rsidRPr="00CC0BF2" w:rsidRDefault="00CC0BF2" w:rsidP="00B41182">
            <w:r>
              <w:t>Construction</w:t>
            </w:r>
          </w:p>
        </w:tc>
        <w:tc>
          <w:tcPr>
            <w:tcW w:w="2179" w:type="dxa"/>
          </w:tcPr>
          <w:p w14:paraId="3ED66E32" w14:textId="0EBE00A0" w:rsidR="00CC0BF2" w:rsidRDefault="00CC0BF2" w:rsidP="00B41182">
            <w:r>
              <w:t>PA4</w:t>
            </w:r>
          </w:p>
        </w:tc>
        <w:tc>
          <w:tcPr>
            <w:tcW w:w="2236" w:type="dxa"/>
          </w:tcPr>
          <w:p w14:paraId="434E51F9" w14:textId="3C055287" w:rsidR="00CC0BF2" w:rsidRPr="00CC0BF2" w:rsidRDefault="00CC0BF2" w:rsidP="00B41182">
            <w:r w:rsidRPr="00CC0BF2">
              <w:t>Chỉnh sửa các tài liệu trong phần Elaboration, Vi</w:t>
            </w:r>
            <w:r>
              <w:t xml:space="preserve">ết các test case, Bắt đầu xây dựng source code dự án, </w:t>
            </w:r>
          </w:p>
        </w:tc>
        <w:tc>
          <w:tcPr>
            <w:tcW w:w="2228" w:type="dxa"/>
          </w:tcPr>
          <w:p w14:paraId="2EABA72F" w14:textId="77777777" w:rsidR="00CC0BF2" w:rsidRPr="00CC0BF2" w:rsidRDefault="00CC0BF2" w:rsidP="00B41182"/>
        </w:tc>
      </w:tr>
      <w:tr w:rsidR="00CC0BF2" w:rsidRPr="00CC0BF2" w14:paraId="3374B464" w14:textId="77777777" w:rsidTr="00B41182">
        <w:tc>
          <w:tcPr>
            <w:tcW w:w="1089" w:type="dxa"/>
          </w:tcPr>
          <w:p w14:paraId="470836B4" w14:textId="77777777" w:rsidR="00CC0BF2" w:rsidRDefault="00CC0BF2" w:rsidP="00B41182"/>
        </w:tc>
        <w:tc>
          <w:tcPr>
            <w:tcW w:w="2179" w:type="dxa"/>
          </w:tcPr>
          <w:p w14:paraId="212775CB" w14:textId="4065DA3A" w:rsidR="00CC0BF2" w:rsidRDefault="00CC0BF2" w:rsidP="00B41182">
            <w:r>
              <w:t>PA5</w:t>
            </w:r>
          </w:p>
        </w:tc>
        <w:tc>
          <w:tcPr>
            <w:tcW w:w="2236" w:type="dxa"/>
          </w:tcPr>
          <w:p w14:paraId="5847282E" w14:textId="77777777" w:rsidR="00CC0BF2" w:rsidRDefault="00CC0BF2" w:rsidP="00B41182">
            <w:r>
              <w:t>Báo cáo kiểm thử, Trình bày và Demo dự án</w:t>
            </w:r>
          </w:p>
          <w:p w14:paraId="01DEB235" w14:textId="79B7BA0B" w:rsidR="00CC0BF2" w:rsidRPr="00CC0BF2" w:rsidRDefault="00CC0BF2" w:rsidP="00B41182">
            <w:r>
              <w:t>Final Submission</w:t>
            </w:r>
          </w:p>
        </w:tc>
        <w:tc>
          <w:tcPr>
            <w:tcW w:w="2228" w:type="dxa"/>
          </w:tcPr>
          <w:p w14:paraId="57675D57" w14:textId="77777777" w:rsidR="00CC0BF2" w:rsidRPr="00CC0BF2" w:rsidRDefault="00CC0BF2" w:rsidP="00B41182"/>
        </w:tc>
      </w:tr>
    </w:tbl>
    <w:p w14:paraId="3B22EFC2" w14:textId="77777777" w:rsidR="00B41182" w:rsidRPr="00CC0BF2" w:rsidRDefault="00B41182" w:rsidP="00B41182">
      <w:pPr>
        <w:ind w:left="720"/>
      </w:pPr>
    </w:p>
    <w:p w14:paraId="3DEA8CE5" w14:textId="77777777" w:rsidR="007C47A5" w:rsidRDefault="007C47A5">
      <w:pPr>
        <w:pStyle w:val="infoblue0"/>
      </w:pPr>
      <w:r>
        <w:t>[</w:t>
      </w:r>
      <w:r w:rsidR="00D45597">
        <w:t>Specify how many phases of the project. Each phase should include starting date, ending date, phase name, and overall objectives.</w:t>
      </w:r>
    </w:p>
    <w:p w14:paraId="6A2C14E4" w14:textId="77777777" w:rsidR="008F3CB9" w:rsidRDefault="008F3CB9">
      <w:pPr>
        <w:pStyle w:val="infoblue0"/>
      </w:pPr>
      <w:r>
        <w:t>Refer to the lecture note “</w:t>
      </w:r>
      <w:r w:rsidR="004360BB" w:rsidRPr="004360BB">
        <w:t>LN04 -- Project Assignments</w:t>
      </w:r>
      <w:r>
        <w:t>”, slides #</w:t>
      </w:r>
      <w:r w:rsidR="004360BB">
        <w:t>1</w:t>
      </w:r>
      <w:r>
        <w:t xml:space="preserve"> and #1</w:t>
      </w:r>
      <w:r w:rsidR="004360BB">
        <w:t>1</w:t>
      </w:r>
      <w:r>
        <w:t xml:space="preserve"> for the </w:t>
      </w:r>
      <w:r w:rsidR="004360BB">
        <w:t>initial</w:t>
      </w:r>
      <w:r>
        <w:t xml:space="preserve"> plan. </w:t>
      </w:r>
    </w:p>
    <w:p w14:paraId="382A57A7" w14:textId="77777777" w:rsidR="007C47A5" w:rsidRDefault="007C47A5">
      <w:pPr>
        <w:pStyle w:val="infoblue0"/>
      </w:pPr>
      <w:r>
        <w:t xml:space="preserve">List </w:t>
      </w:r>
      <w:r w:rsidR="00D45597">
        <w:t xml:space="preserve">iterations and </w:t>
      </w:r>
      <w:r>
        <w:t>the objectives to be accomplished for each of the iterations.]</w:t>
      </w:r>
    </w:p>
    <w:p w14:paraId="4B717FED" w14:textId="77777777" w:rsidR="00D45597" w:rsidRDefault="00D45597" w:rsidP="00D45597">
      <w:pPr>
        <w:pStyle w:val="infoblue0"/>
      </w:pPr>
      <w:r>
        <w:t>It is OK to include:</w:t>
      </w:r>
    </w:p>
    <w:p w14:paraId="5C459444"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14:paraId="7455E77E"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14:paraId="1E9EB11B"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712CBBA3" w14:textId="0552C6DA" w:rsidR="00B41182" w:rsidRPr="00B41182" w:rsidRDefault="00D45597" w:rsidP="00B41182">
      <w:pPr>
        <w:pStyle w:val="infoblue0"/>
        <w:rPr>
          <w:i w:val="0"/>
          <w:iCs w:val="0"/>
        </w:rPr>
      </w:pPr>
      <w:r>
        <w:t>Define any important release points and demos.</w:t>
      </w:r>
    </w:p>
    <w:p w14:paraId="300F0FB5" w14:textId="590F8245" w:rsidR="007C47A5" w:rsidRDefault="007C47A5">
      <w:pPr>
        <w:pStyle w:val="u3"/>
      </w:pPr>
      <w:bookmarkStart w:id="39" w:name="_Toc524312846"/>
      <w:bookmarkStart w:id="40" w:name="_Toc307271027"/>
      <w:bookmarkStart w:id="41" w:name="_Toc413446317"/>
      <w:r>
        <w:t>Releases</w:t>
      </w:r>
      <w:bookmarkEnd w:id="39"/>
      <w:bookmarkEnd w:id="40"/>
      <w:bookmarkEnd w:id="41"/>
    </w:p>
    <w:p w14:paraId="35FCE505" w14:textId="4AE31FE2" w:rsidR="00360D16" w:rsidRDefault="00360D16" w:rsidP="00360D16">
      <w:pPr>
        <w:ind w:left="720"/>
      </w:pPr>
      <w:r>
        <w:t>Dự án ước tính sẽ có 2 lần release. Lần release đầu tiên sẽ bao gồm các chức năng chính, không thể thiếu của một trang web bán hàng cần có. Trong quá trình phát triển dự án có thể thay đổi các chức năng trong lần release này dựa trên khả năng của nhóm, rủi ro gặp phải và thời gian bỏ ra để triển các chức năng chính của dự án.</w:t>
      </w:r>
    </w:p>
    <w:p w14:paraId="064AEB49" w14:textId="0330FC41" w:rsidR="00360D16" w:rsidRDefault="00360D16" w:rsidP="00360D16">
      <w:pPr>
        <w:ind w:left="720"/>
      </w:pPr>
    </w:p>
    <w:p w14:paraId="094A0DF4" w14:textId="58028550" w:rsidR="00360D16" w:rsidRDefault="00360D16" w:rsidP="00360D16">
      <w:pPr>
        <w:ind w:left="720"/>
      </w:pPr>
      <w:r>
        <w:t>Lần build và tích hợp thứ nhất phải bao gồm các chức năng như sau:</w:t>
      </w:r>
    </w:p>
    <w:p w14:paraId="73C135D6" w14:textId="3C27A2A8" w:rsidR="00360D16" w:rsidRDefault="00360D16" w:rsidP="00360D16">
      <w:r>
        <w:tab/>
        <w:t>- Về người bán:</w:t>
      </w:r>
    </w:p>
    <w:p w14:paraId="5797ED28" w14:textId="77777777" w:rsidR="0061414A" w:rsidRDefault="0061414A" w:rsidP="0061414A">
      <w:pPr>
        <w:pStyle w:val="oancuaDanhsach"/>
      </w:pPr>
    </w:p>
    <w:p w14:paraId="7E0A0AA2" w14:textId="175ACE46" w:rsidR="00360D16" w:rsidRDefault="00360D16" w:rsidP="00360D16">
      <w:pPr>
        <w:pStyle w:val="oancuaDanhsach"/>
        <w:numPr>
          <w:ilvl w:val="0"/>
          <w:numId w:val="9"/>
        </w:numPr>
      </w:pPr>
      <w:r>
        <w:t>Thêm, xóa, chính sửa các mặt hàng trong shop</w:t>
      </w:r>
    </w:p>
    <w:p w14:paraId="11A80928" w14:textId="01769FF8" w:rsidR="00360D16" w:rsidRDefault="00360D16" w:rsidP="00360D16">
      <w:pPr>
        <w:pStyle w:val="oancuaDanhsach"/>
        <w:numPr>
          <w:ilvl w:val="0"/>
          <w:numId w:val="9"/>
        </w:numPr>
      </w:pPr>
      <w:r w:rsidRPr="00360D16">
        <w:t>Xem xét thông tin, tình tr</w:t>
      </w:r>
      <w:r>
        <w:t>ạng các đơn hàng</w:t>
      </w:r>
    </w:p>
    <w:p w14:paraId="3EE38E96" w14:textId="48E21961" w:rsidR="00360D16" w:rsidRDefault="00360D16" w:rsidP="00360D16">
      <w:pPr>
        <w:pStyle w:val="oancuaDanhsach"/>
        <w:numPr>
          <w:ilvl w:val="0"/>
          <w:numId w:val="9"/>
        </w:numPr>
      </w:pPr>
      <w:r>
        <w:t>Cập nhật thông tin đơn hàng</w:t>
      </w:r>
    </w:p>
    <w:p w14:paraId="24F473CD" w14:textId="2F80CB0D" w:rsidR="00360D16" w:rsidRDefault="00360D16" w:rsidP="00360D16">
      <w:pPr>
        <w:ind w:left="720"/>
      </w:pPr>
      <w:r>
        <w:t>- Về người mua:</w:t>
      </w:r>
    </w:p>
    <w:p w14:paraId="7AFA71A2" w14:textId="1B082D76" w:rsidR="00360D16" w:rsidRDefault="00360D16" w:rsidP="00360D16">
      <w:pPr>
        <w:pStyle w:val="oancuaDanhsach"/>
        <w:numPr>
          <w:ilvl w:val="0"/>
          <w:numId w:val="10"/>
        </w:numPr>
      </w:pPr>
      <w:r>
        <w:t>Xem danh sách các mặt hàng hiện có trong shop</w:t>
      </w:r>
    </w:p>
    <w:p w14:paraId="5F1F6B75" w14:textId="3B0C001A" w:rsidR="00360D16" w:rsidRDefault="00360D16" w:rsidP="00360D16">
      <w:pPr>
        <w:pStyle w:val="oancuaDanhsach"/>
        <w:numPr>
          <w:ilvl w:val="0"/>
          <w:numId w:val="10"/>
        </w:numPr>
      </w:pPr>
      <w:r>
        <w:t>Thêm vào giỏ hàng và đặt mua đơn hàng</w:t>
      </w:r>
    </w:p>
    <w:p w14:paraId="566CADE6" w14:textId="43262C2A" w:rsidR="00360D16" w:rsidRDefault="00360D16" w:rsidP="00360D16">
      <w:pPr>
        <w:pStyle w:val="oancuaDanhsach"/>
        <w:numPr>
          <w:ilvl w:val="0"/>
          <w:numId w:val="10"/>
        </w:numPr>
      </w:pPr>
      <w:r>
        <w:t>Đăng nhập, đăng ký tài khoản</w:t>
      </w:r>
    </w:p>
    <w:p w14:paraId="2A79255F" w14:textId="4E16EADB" w:rsidR="00360D16" w:rsidRDefault="00360D16" w:rsidP="00360D16">
      <w:pPr>
        <w:pStyle w:val="oancuaDanhsach"/>
        <w:numPr>
          <w:ilvl w:val="0"/>
          <w:numId w:val="10"/>
        </w:numPr>
      </w:pPr>
      <w:r w:rsidRPr="0061414A">
        <w:t>Xem đơn mua</w:t>
      </w:r>
      <w:r w:rsidR="0061414A" w:rsidRPr="0061414A">
        <w:t>, tình trạng</w:t>
      </w:r>
      <w:r w:rsidR="0061414A">
        <w:t xml:space="preserve"> đơn hàng</w:t>
      </w:r>
    </w:p>
    <w:p w14:paraId="603CBF9B" w14:textId="10D1BBD2" w:rsidR="0061414A" w:rsidRDefault="0061414A" w:rsidP="0061414A"/>
    <w:p w14:paraId="591F22C9" w14:textId="4DCE3E84" w:rsidR="0061414A" w:rsidRDefault="0061414A" w:rsidP="0061414A">
      <w:pPr>
        <w:ind w:left="720"/>
      </w:pPr>
      <w:r>
        <w:t>Lần build và tích hợp thứ hai:</w:t>
      </w:r>
    </w:p>
    <w:p w14:paraId="7CF34CFD" w14:textId="264F2875" w:rsidR="0061414A" w:rsidRDefault="0061414A" w:rsidP="0061414A">
      <w:pPr>
        <w:ind w:left="720"/>
      </w:pPr>
      <w:r>
        <w:t>-Về người bán:</w:t>
      </w:r>
    </w:p>
    <w:p w14:paraId="1CDD7E53" w14:textId="30479DF4" w:rsidR="0061414A" w:rsidRDefault="0061414A" w:rsidP="0061414A">
      <w:pPr>
        <w:pStyle w:val="oancuaDanhsach"/>
        <w:numPr>
          <w:ilvl w:val="0"/>
          <w:numId w:val="9"/>
        </w:numPr>
      </w:pPr>
      <w:r>
        <w:t>Trao đổi với khách hàng về đơn hàng</w:t>
      </w:r>
    </w:p>
    <w:p w14:paraId="5FD11DE2" w14:textId="7A0AAEE5" w:rsidR="0061414A" w:rsidRDefault="0061414A" w:rsidP="0061414A">
      <w:pPr>
        <w:pStyle w:val="oancuaDanhsach"/>
        <w:numPr>
          <w:ilvl w:val="0"/>
          <w:numId w:val="9"/>
        </w:numPr>
      </w:pPr>
      <w:r>
        <w:t>Tạo chương trình khuyến mãi, thu thập voucher giảm giá</w:t>
      </w:r>
    </w:p>
    <w:p w14:paraId="06E4835A" w14:textId="537E8AA8" w:rsidR="0061414A" w:rsidRDefault="0061414A" w:rsidP="0061414A">
      <w:pPr>
        <w:ind w:left="720"/>
      </w:pPr>
      <w:r>
        <w:t>- Về người mua:</w:t>
      </w:r>
    </w:p>
    <w:p w14:paraId="61FA93DC" w14:textId="4CE7A254" w:rsidR="0061414A" w:rsidRDefault="0061414A" w:rsidP="0061414A">
      <w:pPr>
        <w:pStyle w:val="oancuaDanhsach"/>
        <w:numPr>
          <w:ilvl w:val="0"/>
          <w:numId w:val="9"/>
        </w:numPr>
      </w:pPr>
      <w:r>
        <w:t>Trao đổi với quản lý cửa hàng về đơn hàng</w:t>
      </w:r>
    </w:p>
    <w:p w14:paraId="389A2CEB" w14:textId="498DE4E5" w:rsidR="0061414A" w:rsidRDefault="0061414A" w:rsidP="0061414A">
      <w:pPr>
        <w:pStyle w:val="oancuaDanhsach"/>
        <w:numPr>
          <w:ilvl w:val="0"/>
          <w:numId w:val="9"/>
        </w:numPr>
      </w:pPr>
      <w:r>
        <w:t>Đánh giá mặt hàng</w:t>
      </w:r>
    </w:p>
    <w:p w14:paraId="639312A9" w14:textId="57FEF603" w:rsidR="0061414A" w:rsidRDefault="0061414A" w:rsidP="0061414A">
      <w:pPr>
        <w:pStyle w:val="oancuaDanhsach"/>
        <w:numPr>
          <w:ilvl w:val="0"/>
          <w:numId w:val="9"/>
        </w:numPr>
      </w:pPr>
      <w:r>
        <w:t>Thu thập voucher trong các chương trình khuyến mãi và áp mã giảm giá vào đơn hàng</w:t>
      </w:r>
    </w:p>
    <w:p w14:paraId="6B30C022" w14:textId="26103223" w:rsidR="0061414A" w:rsidRPr="0061414A" w:rsidRDefault="0061414A" w:rsidP="0061414A">
      <w:pPr>
        <w:ind w:left="720"/>
      </w:pPr>
      <w:r w:rsidRPr="0061414A">
        <w:t>Trong quá trình phát triển d</w:t>
      </w:r>
      <w:r>
        <w:t>ự án có thể sẽ có lần build thứ 3 dựa trên tình trạng phát triển của dự án</w:t>
      </w:r>
      <w:r w:rsidR="009A3BF0">
        <w:t xml:space="preserve"> trong tương lai</w:t>
      </w:r>
      <w:r>
        <w:t>.</w:t>
      </w:r>
    </w:p>
    <w:p w14:paraId="3D3F1161" w14:textId="7474571E" w:rsidR="0061414A" w:rsidRPr="0061414A" w:rsidRDefault="0061414A" w:rsidP="0061414A"/>
    <w:p w14:paraId="4CDA6AF2" w14:textId="79182BDC" w:rsidR="007C47A5" w:rsidRDefault="007C47A5">
      <w:pPr>
        <w:pStyle w:val="infoblue0"/>
      </w:pPr>
      <w:r>
        <w:t>[A brief description of each software release and whether it’s demo, beta, and so on.]</w:t>
      </w:r>
    </w:p>
    <w:p w14:paraId="2F57818C" w14:textId="77777777" w:rsidR="00682AB9" w:rsidRDefault="00682AB9">
      <w:pPr>
        <w:pStyle w:val="infoblue0"/>
      </w:pPr>
    </w:p>
    <w:p w14:paraId="779B84EA" w14:textId="40C69B40" w:rsidR="0076498B" w:rsidRDefault="007C47A5" w:rsidP="0076498B">
      <w:pPr>
        <w:pStyle w:val="u3"/>
      </w:pPr>
      <w:bookmarkStart w:id="42" w:name="_Toc524312847"/>
      <w:bookmarkStart w:id="43" w:name="_Toc307271028"/>
      <w:bookmarkStart w:id="44" w:name="_Toc413446318"/>
      <w:r>
        <w:t>Project Schedule</w:t>
      </w:r>
      <w:bookmarkEnd w:id="42"/>
      <w:bookmarkEnd w:id="43"/>
      <w:bookmarkEnd w:id="44"/>
      <w:r w:rsidR="0076498B">
        <w:t xml:space="preserve"> </w:t>
      </w:r>
    </w:p>
    <w:tbl>
      <w:tblPr>
        <w:tblW w:w="8880" w:type="dxa"/>
        <w:tblInd w:w="118" w:type="dxa"/>
        <w:tblLook w:val="04A0" w:firstRow="1" w:lastRow="0" w:firstColumn="1" w:lastColumn="0" w:noHBand="0" w:noVBand="1"/>
      </w:tblPr>
      <w:tblGrid>
        <w:gridCol w:w="932"/>
        <w:gridCol w:w="3522"/>
        <w:gridCol w:w="1128"/>
        <w:gridCol w:w="1128"/>
        <w:gridCol w:w="1948"/>
        <w:gridCol w:w="222"/>
      </w:tblGrid>
      <w:tr w:rsidR="00DB0BDC" w:rsidRPr="00DB0BDC" w14:paraId="63D333C7" w14:textId="77777777" w:rsidTr="00DB0BDC">
        <w:trPr>
          <w:gridAfter w:val="1"/>
          <w:wAfter w:w="36" w:type="dxa"/>
          <w:trHeight w:val="300"/>
        </w:trPr>
        <w:tc>
          <w:tcPr>
            <w:tcW w:w="95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1948C4" w14:textId="77777777" w:rsidR="00DB0BDC" w:rsidRPr="00DB0BDC" w:rsidRDefault="00DB0BDC" w:rsidP="00DB0BDC">
            <w:pPr>
              <w:widowControl/>
              <w:spacing w:line="240" w:lineRule="auto"/>
              <w:rPr>
                <w:color w:val="000000"/>
              </w:rPr>
            </w:pPr>
            <w:r w:rsidRPr="00DB0BDC">
              <w:rPr>
                <w:color w:val="000000"/>
              </w:rPr>
              <w:t>Sprint</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62095A23" w14:textId="77777777" w:rsidR="00DB0BDC" w:rsidRPr="00DB0BDC" w:rsidRDefault="00DB0BDC" w:rsidP="00DB0BDC">
            <w:pPr>
              <w:widowControl/>
              <w:spacing w:line="240" w:lineRule="auto"/>
              <w:rPr>
                <w:color w:val="000000"/>
              </w:rPr>
            </w:pPr>
            <w:r w:rsidRPr="00DB0BDC">
              <w:rPr>
                <w:color w:val="000000"/>
              </w:rPr>
              <w:t>Task</w:t>
            </w:r>
          </w:p>
        </w:tc>
        <w:tc>
          <w:tcPr>
            <w:tcW w:w="1019" w:type="dxa"/>
            <w:tcBorders>
              <w:top w:val="single" w:sz="8" w:space="0" w:color="auto"/>
              <w:left w:val="nil"/>
              <w:bottom w:val="single" w:sz="8" w:space="0" w:color="auto"/>
              <w:right w:val="single" w:sz="8" w:space="0" w:color="auto"/>
            </w:tcBorders>
            <w:shd w:val="clear" w:color="auto" w:fill="auto"/>
            <w:vAlign w:val="center"/>
            <w:hideMark/>
          </w:tcPr>
          <w:p w14:paraId="1BD3E498" w14:textId="77777777" w:rsidR="00DB0BDC" w:rsidRPr="00DB0BDC" w:rsidRDefault="00DB0BDC" w:rsidP="00DB0BDC">
            <w:pPr>
              <w:widowControl/>
              <w:spacing w:line="240" w:lineRule="auto"/>
              <w:rPr>
                <w:color w:val="000000"/>
              </w:rPr>
            </w:pPr>
            <w:r w:rsidRPr="00DB0BDC">
              <w:rPr>
                <w:color w:val="000000"/>
              </w:rPr>
              <w:t>Start Date</w:t>
            </w:r>
          </w:p>
        </w:tc>
        <w:tc>
          <w:tcPr>
            <w:tcW w:w="1019" w:type="dxa"/>
            <w:tcBorders>
              <w:top w:val="single" w:sz="8" w:space="0" w:color="auto"/>
              <w:left w:val="nil"/>
              <w:bottom w:val="single" w:sz="8" w:space="0" w:color="auto"/>
              <w:right w:val="single" w:sz="8" w:space="0" w:color="auto"/>
            </w:tcBorders>
            <w:shd w:val="clear" w:color="auto" w:fill="auto"/>
            <w:vAlign w:val="center"/>
            <w:hideMark/>
          </w:tcPr>
          <w:p w14:paraId="2AF55E5B" w14:textId="77777777" w:rsidR="00DB0BDC" w:rsidRPr="00DB0BDC" w:rsidRDefault="00DB0BDC" w:rsidP="00DB0BDC">
            <w:pPr>
              <w:widowControl/>
              <w:spacing w:line="240" w:lineRule="auto"/>
              <w:rPr>
                <w:color w:val="000000"/>
              </w:rPr>
            </w:pPr>
            <w:r w:rsidRPr="00DB0BDC">
              <w:rPr>
                <w:color w:val="000000"/>
              </w:rPr>
              <w:t>Due Date</w:t>
            </w:r>
          </w:p>
        </w:tc>
        <w:tc>
          <w:tcPr>
            <w:tcW w:w="2069" w:type="dxa"/>
            <w:tcBorders>
              <w:top w:val="single" w:sz="8" w:space="0" w:color="auto"/>
              <w:left w:val="nil"/>
              <w:bottom w:val="single" w:sz="8" w:space="0" w:color="auto"/>
              <w:right w:val="single" w:sz="8" w:space="0" w:color="auto"/>
            </w:tcBorders>
            <w:shd w:val="clear" w:color="auto" w:fill="auto"/>
            <w:vAlign w:val="center"/>
            <w:hideMark/>
          </w:tcPr>
          <w:p w14:paraId="2231994F" w14:textId="77777777" w:rsidR="00DB0BDC" w:rsidRPr="00DB0BDC" w:rsidRDefault="00DB0BDC" w:rsidP="00DB0BDC">
            <w:pPr>
              <w:widowControl/>
              <w:spacing w:line="240" w:lineRule="auto"/>
              <w:rPr>
                <w:color w:val="000000"/>
              </w:rPr>
            </w:pPr>
            <w:r w:rsidRPr="00DB0BDC">
              <w:rPr>
                <w:color w:val="000000"/>
              </w:rPr>
              <w:t>Member</w:t>
            </w:r>
          </w:p>
        </w:tc>
      </w:tr>
      <w:tr w:rsidR="00DB0BDC" w:rsidRPr="00DB0BDC" w14:paraId="3A710E1E" w14:textId="77777777" w:rsidTr="00DB0BDC">
        <w:trPr>
          <w:gridAfter w:val="1"/>
          <w:wAfter w:w="36" w:type="dxa"/>
          <w:trHeight w:val="480"/>
        </w:trPr>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38764F75" w14:textId="77777777" w:rsidR="00DB0BDC" w:rsidRPr="00DB0BDC" w:rsidRDefault="00DB0BDC" w:rsidP="00DB0BDC">
            <w:pPr>
              <w:widowControl/>
              <w:spacing w:line="240" w:lineRule="auto"/>
              <w:jc w:val="center"/>
              <w:rPr>
                <w:color w:val="000000"/>
              </w:rPr>
            </w:pPr>
            <w:r w:rsidRPr="00DB0BDC">
              <w:rPr>
                <w:color w:val="000000"/>
              </w:rPr>
              <w:t>PA1</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DD30024" w14:textId="77777777" w:rsidR="00DB0BDC" w:rsidRPr="00DB0BDC" w:rsidRDefault="00DB0BDC" w:rsidP="00DB0BDC">
            <w:pPr>
              <w:widowControl/>
              <w:spacing w:line="240" w:lineRule="auto"/>
              <w:rPr>
                <w:color w:val="000000"/>
              </w:rPr>
            </w:pPr>
            <w:r w:rsidRPr="00DB0BDC">
              <w:rPr>
                <w:color w:val="000000"/>
              </w:rPr>
              <w:t>Software Development Plan</w:t>
            </w:r>
          </w:p>
        </w:tc>
        <w:tc>
          <w:tcPr>
            <w:tcW w:w="1019" w:type="dxa"/>
            <w:vMerge w:val="restart"/>
            <w:tcBorders>
              <w:top w:val="nil"/>
              <w:left w:val="single" w:sz="8" w:space="0" w:color="auto"/>
              <w:bottom w:val="single" w:sz="8" w:space="0" w:color="000000"/>
              <w:right w:val="single" w:sz="8" w:space="0" w:color="auto"/>
            </w:tcBorders>
            <w:shd w:val="clear" w:color="auto" w:fill="auto"/>
            <w:vAlign w:val="center"/>
            <w:hideMark/>
          </w:tcPr>
          <w:p w14:paraId="12B9273E" w14:textId="77777777" w:rsidR="00DB0BDC" w:rsidRPr="00DB0BDC" w:rsidRDefault="00DB0BDC" w:rsidP="00DB0BDC">
            <w:pPr>
              <w:widowControl/>
              <w:spacing w:line="240" w:lineRule="auto"/>
              <w:jc w:val="right"/>
              <w:rPr>
                <w:color w:val="000000"/>
              </w:rPr>
            </w:pPr>
            <w:r w:rsidRPr="00DB0BDC">
              <w:rPr>
                <w:color w:val="000000"/>
              </w:rPr>
              <w:t>20/10/2022</w:t>
            </w:r>
          </w:p>
        </w:tc>
        <w:tc>
          <w:tcPr>
            <w:tcW w:w="10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2337E8" w14:textId="77777777" w:rsidR="00DB0BDC" w:rsidRPr="00DB0BDC" w:rsidRDefault="00DB0BDC" w:rsidP="00DB0BDC">
            <w:pPr>
              <w:widowControl/>
              <w:spacing w:line="240" w:lineRule="auto"/>
              <w:jc w:val="right"/>
              <w:rPr>
                <w:color w:val="000000"/>
              </w:rPr>
            </w:pPr>
            <w:r w:rsidRPr="00DB0BDC">
              <w:rPr>
                <w:color w:val="000000"/>
              </w:rPr>
              <w:t>26/10/2022</w:t>
            </w:r>
          </w:p>
        </w:tc>
        <w:tc>
          <w:tcPr>
            <w:tcW w:w="2069" w:type="dxa"/>
            <w:vMerge w:val="restart"/>
            <w:tcBorders>
              <w:top w:val="nil"/>
              <w:left w:val="single" w:sz="8" w:space="0" w:color="auto"/>
              <w:bottom w:val="single" w:sz="8" w:space="0" w:color="000000"/>
              <w:right w:val="single" w:sz="8" w:space="0" w:color="auto"/>
            </w:tcBorders>
            <w:shd w:val="clear" w:color="auto" w:fill="auto"/>
            <w:vAlign w:val="center"/>
            <w:hideMark/>
          </w:tcPr>
          <w:p w14:paraId="3624BCF0" w14:textId="6129BA1C" w:rsidR="00DB0BDC" w:rsidRPr="00DB0BDC" w:rsidRDefault="00DB0BDC" w:rsidP="00DB0BDC">
            <w:pPr>
              <w:widowControl/>
              <w:spacing w:line="240" w:lineRule="auto"/>
              <w:rPr>
                <w:color w:val="000000"/>
              </w:rPr>
            </w:pPr>
            <w:r w:rsidRPr="00DB0BDC">
              <w:rPr>
                <w:color w:val="000000"/>
              </w:rPr>
              <w:t>Thịnh</w:t>
            </w:r>
            <w:r w:rsidR="00240BDB">
              <w:rPr>
                <w:color w:val="000000"/>
              </w:rPr>
              <w:t>, Tài</w:t>
            </w:r>
          </w:p>
        </w:tc>
      </w:tr>
      <w:tr w:rsidR="00DB0BDC" w:rsidRPr="00DB0BDC" w14:paraId="56802C27"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1E3760F4" w14:textId="77777777" w:rsidR="00DB0BDC" w:rsidRPr="00DB0BDC" w:rsidRDefault="00DB0BDC" w:rsidP="00DB0BDC">
            <w:pPr>
              <w:widowControl/>
              <w:spacing w:line="240" w:lineRule="auto"/>
              <w:rPr>
                <w:color w:val="000000"/>
              </w:rPr>
            </w:pPr>
          </w:p>
        </w:tc>
        <w:tc>
          <w:tcPr>
            <w:tcW w:w="3779" w:type="dxa"/>
            <w:vMerge/>
            <w:tcBorders>
              <w:top w:val="nil"/>
              <w:left w:val="single" w:sz="8" w:space="0" w:color="auto"/>
              <w:bottom w:val="single" w:sz="8" w:space="0" w:color="000000"/>
              <w:right w:val="single" w:sz="8" w:space="0" w:color="auto"/>
            </w:tcBorders>
            <w:vAlign w:val="center"/>
            <w:hideMark/>
          </w:tcPr>
          <w:p w14:paraId="4D8F3221" w14:textId="77777777" w:rsidR="00DB0BDC" w:rsidRPr="00DB0BDC" w:rsidRDefault="00DB0BDC" w:rsidP="00DB0BDC">
            <w:pPr>
              <w:widowControl/>
              <w:spacing w:line="240" w:lineRule="auto"/>
              <w:rPr>
                <w:color w:val="000000"/>
              </w:rPr>
            </w:pPr>
          </w:p>
        </w:tc>
        <w:tc>
          <w:tcPr>
            <w:tcW w:w="1019" w:type="dxa"/>
            <w:vMerge/>
            <w:tcBorders>
              <w:top w:val="nil"/>
              <w:left w:val="single" w:sz="8" w:space="0" w:color="auto"/>
              <w:bottom w:val="single" w:sz="8" w:space="0" w:color="000000"/>
              <w:right w:val="single" w:sz="8" w:space="0" w:color="auto"/>
            </w:tcBorders>
            <w:vAlign w:val="center"/>
            <w:hideMark/>
          </w:tcPr>
          <w:p w14:paraId="0982EC64" w14:textId="77777777" w:rsidR="00DB0BDC" w:rsidRPr="00DB0BDC" w:rsidRDefault="00DB0BDC" w:rsidP="00DB0BDC">
            <w:pPr>
              <w:widowControl/>
              <w:spacing w:line="240" w:lineRule="auto"/>
              <w:rPr>
                <w:color w:val="000000"/>
              </w:rPr>
            </w:pPr>
          </w:p>
        </w:tc>
        <w:tc>
          <w:tcPr>
            <w:tcW w:w="1019" w:type="dxa"/>
            <w:vMerge/>
            <w:tcBorders>
              <w:top w:val="nil"/>
              <w:left w:val="single" w:sz="8" w:space="0" w:color="auto"/>
              <w:bottom w:val="single" w:sz="8" w:space="0" w:color="000000"/>
              <w:right w:val="single" w:sz="8" w:space="0" w:color="auto"/>
            </w:tcBorders>
            <w:vAlign w:val="center"/>
            <w:hideMark/>
          </w:tcPr>
          <w:p w14:paraId="7EB367FB" w14:textId="77777777" w:rsidR="00DB0BDC" w:rsidRPr="00DB0BDC" w:rsidRDefault="00DB0BDC" w:rsidP="00DB0BDC">
            <w:pPr>
              <w:widowControl/>
              <w:spacing w:line="240" w:lineRule="auto"/>
              <w:rPr>
                <w:color w:val="000000"/>
              </w:rPr>
            </w:pPr>
          </w:p>
        </w:tc>
        <w:tc>
          <w:tcPr>
            <w:tcW w:w="2069" w:type="dxa"/>
            <w:vMerge/>
            <w:tcBorders>
              <w:top w:val="nil"/>
              <w:left w:val="single" w:sz="8" w:space="0" w:color="auto"/>
              <w:bottom w:val="single" w:sz="8" w:space="0" w:color="000000"/>
              <w:right w:val="single" w:sz="8" w:space="0" w:color="auto"/>
            </w:tcBorders>
            <w:vAlign w:val="center"/>
            <w:hideMark/>
          </w:tcPr>
          <w:p w14:paraId="43A8F61A" w14:textId="77777777" w:rsidR="00DB0BDC" w:rsidRPr="00DB0BDC" w:rsidRDefault="00DB0BDC" w:rsidP="00DB0BDC">
            <w:pPr>
              <w:widowControl/>
              <w:spacing w:line="240" w:lineRule="auto"/>
              <w:rPr>
                <w:color w:val="000000"/>
              </w:rPr>
            </w:pPr>
          </w:p>
        </w:tc>
        <w:tc>
          <w:tcPr>
            <w:tcW w:w="36" w:type="dxa"/>
            <w:tcBorders>
              <w:top w:val="nil"/>
              <w:left w:val="nil"/>
              <w:bottom w:val="nil"/>
              <w:right w:val="nil"/>
            </w:tcBorders>
            <w:shd w:val="clear" w:color="auto" w:fill="auto"/>
            <w:noWrap/>
            <w:vAlign w:val="bottom"/>
            <w:hideMark/>
          </w:tcPr>
          <w:p w14:paraId="43F62F44" w14:textId="77777777" w:rsidR="00DB0BDC" w:rsidRPr="00DB0BDC" w:rsidRDefault="00DB0BDC" w:rsidP="00DB0BDC">
            <w:pPr>
              <w:widowControl/>
              <w:spacing w:line="240" w:lineRule="auto"/>
              <w:rPr>
                <w:color w:val="000000"/>
              </w:rPr>
            </w:pPr>
          </w:p>
        </w:tc>
      </w:tr>
      <w:tr w:rsidR="00DB0BDC" w:rsidRPr="00DB0BDC" w14:paraId="0D8E0A99"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0E2AB5F4"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179306B1" w14:textId="77777777" w:rsidR="00DB0BDC" w:rsidRPr="00DB0BDC" w:rsidRDefault="00DB0BDC" w:rsidP="00DB0BDC">
            <w:pPr>
              <w:widowControl/>
              <w:spacing w:line="240" w:lineRule="auto"/>
              <w:rPr>
                <w:color w:val="000000"/>
              </w:rPr>
            </w:pPr>
            <w:r w:rsidRPr="00DB0BDC">
              <w:rPr>
                <w:color w:val="000000"/>
              </w:rPr>
              <w:t>Vision Document</w:t>
            </w:r>
          </w:p>
        </w:tc>
        <w:tc>
          <w:tcPr>
            <w:tcW w:w="1019" w:type="dxa"/>
            <w:tcBorders>
              <w:top w:val="nil"/>
              <w:left w:val="nil"/>
              <w:bottom w:val="single" w:sz="8" w:space="0" w:color="auto"/>
              <w:right w:val="single" w:sz="8" w:space="0" w:color="auto"/>
            </w:tcBorders>
            <w:shd w:val="clear" w:color="auto" w:fill="auto"/>
            <w:vAlign w:val="center"/>
            <w:hideMark/>
          </w:tcPr>
          <w:p w14:paraId="7E747EDA" w14:textId="77777777" w:rsidR="00DB0BDC" w:rsidRPr="00DB0BDC" w:rsidRDefault="00DB0BDC" w:rsidP="00DB0BDC">
            <w:pPr>
              <w:widowControl/>
              <w:spacing w:line="240" w:lineRule="auto"/>
              <w:jc w:val="right"/>
              <w:rPr>
                <w:color w:val="000000"/>
              </w:rPr>
            </w:pPr>
            <w:r w:rsidRPr="00DB0BDC">
              <w:rPr>
                <w:color w:val="000000"/>
              </w:rPr>
              <w:t>27/10/2022</w:t>
            </w:r>
          </w:p>
        </w:tc>
        <w:tc>
          <w:tcPr>
            <w:tcW w:w="1019" w:type="dxa"/>
            <w:tcBorders>
              <w:top w:val="nil"/>
              <w:left w:val="nil"/>
              <w:bottom w:val="single" w:sz="8" w:space="0" w:color="auto"/>
              <w:right w:val="single" w:sz="8" w:space="0" w:color="auto"/>
            </w:tcBorders>
            <w:shd w:val="clear" w:color="auto" w:fill="auto"/>
            <w:vAlign w:val="center"/>
            <w:hideMark/>
          </w:tcPr>
          <w:p w14:paraId="56336722" w14:textId="77777777" w:rsidR="00DB0BDC" w:rsidRPr="00DB0BDC" w:rsidRDefault="00DB0BDC" w:rsidP="00DB0BDC">
            <w:pPr>
              <w:widowControl/>
              <w:spacing w:line="240" w:lineRule="auto"/>
              <w:jc w:val="right"/>
              <w:rPr>
                <w:color w:val="000000"/>
              </w:rPr>
            </w:pPr>
            <w:r w:rsidRPr="00DB0BDC">
              <w:rPr>
                <w:color w:val="000000"/>
              </w:rPr>
              <w:t>29/10/2022</w:t>
            </w:r>
          </w:p>
        </w:tc>
        <w:tc>
          <w:tcPr>
            <w:tcW w:w="2069" w:type="dxa"/>
            <w:tcBorders>
              <w:top w:val="nil"/>
              <w:left w:val="nil"/>
              <w:bottom w:val="single" w:sz="8" w:space="0" w:color="auto"/>
              <w:right w:val="single" w:sz="8" w:space="0" w:color="auto"/>
            </w:tcBorders>
            <w:shd w:val="clear" w:color="auto" w:fill="auto"/>
            <w:vAlign w:val="center"/>
            <w:hideMark/>
          </w:tcPr>
          <w:p w14:paraId="0D085999" w14:textId="74B44459" w:rsidR="00DB0BDC" w:rsidRPr="00DB0BDC" w:rsidRDefault="00240BDB" w:rsidP="00DB0BDC">
            <w:pPr>
              <w:widowControl/>
              <w:spacing w:line="240" w:lineRule="auto"/>
              <w:rPr>
                <w:color w:val="000000"/>
              </w:rPr>
            </w:pPr>
            <w:r>
              <w:rPr>
                <w:color w:val="000000"/>
              </w:rPr>
              <w:t>Du, Khang</w:t>
            </w:r>
          </w:p>
        </w:tc>
        <w:tc>
          <w:tcPr>
            <w:tcW w:w="36" w:type="dxa"/>
            <w:vAlign w:val="center"/>
            <w:hideMark/>
          </w:tcPr>
          <w:p w14:paraId="1461F8AF" w14:textId="77777777" w:rsidR="00DB0BDC" w:rsidRPr="00DB0BDC" w:rsidRDefault="00DB0BDC" w:rsidP="00DB0BDC">
            <w:pPr>
              <w:widowControl/>
              <w:spacing w:line="240" w:lineRule="auto"/>
            </w:pPr>
          </w:p>
        </w:tc>
      </w:tr>
      <w:tr w:rsidR="00DB0BDC" w:rsidRPr="00DB0BDC" w14:paraId="182D96C9"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1D394BD4"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3A1EB8FE" w14:textId="77777777" w:rsidR="00DB0BDC" w:rsidRPr="00DB0BDC" w:rsidRDefault="00DB0BDC" w:rsidP="00DB0BDC">
            <w:pPr>
              <w:widowControl/>
              <w:spacing w:line="240" w:lineRule="auto"/>
              <w:rPr>
                <w:color w:val="000000"/>
              </w:rPr>
            </w:pPr>
            <w:r w:rsidRPr="00DB0BDC">
              <w:rPr>
                <w:color w:val="000000"/>
              </w:rPr>
              <w:t>Weekly Report</w:t>
            </w:r>
          </w:p>
        </w:tc>
        <w:tc>
          <w:tcPr>
            <w:tcW w:w="1019" w:type="dxa"/>
            <w:tcBorders>
              <w:top w:val="nil"/>
              <w:left w:val="nil"/>
              <w:bottom w:val="single" w:sz="8" w:space="0" w:color="auto"/>
              <w:right w:val="single" w:sz="8" w:space="0" w:color="auto"/>
            </w:tcBorders>
            <w:shd w:val="clear" w:color="auto" w:fill="auto"/>
            <w:vAlign w:val="center"/>
            <w:hideMark/>
          </w:tcPr>
          <w:p w14:paraId="47ABABDC" w14:textId="77777777" w:rsidR="00DB0BDC" w:rsidRPr="00DB0BDC" w:rsidRDefault="00DB0BDC" w:rsidP="00DB0BDC">
            <w:pPr>
              <w:widowControl/>
              <w:spacing w:line="240" w:lineRule="auto"/>
              <w:jc w:val="right"/>
              <w:rPr>
                <w:color w:val="000000"/>
              </w:rPr>
            </w:pPr>
            <w:r w:rsidRPr="00DB0BDC">
              <w:rPr>
                <w:color w:val="000000"/>
              </w:rPr>
              <w:t>21/10/2022</w:t>
            </w:r>
          </w:p>
        </w:tc>
        <w:tc>
          <w:tcPr>
            <w:tcW w:w="1019" w:type="dxa"/>
            <w:tcBorders>
              <w:top w:val="nil"/>
              <w:left w:val="nil"/>
              <w:bottom w:val="single" w:sz="8" w:space="0" w:color="auto"/>
              <w:right w:val="single" w:sz="8" w:space="0" w:color="auto"/>
            </w:tcBorders>
            <w:shd w:val="clear" w:color="auto" w:fill="auto"/>
            <w:vAlign w:val="center"/>
            <w:hideMark/>
          </w:tcPr>
          <w:p w14:paraId="1FECEA9E" w14:textId="77777777" w:rsidR="00DB0BDC" w:rsidRPr="00DB0BDC" w:rsidRDefault="00DB0BDC" w:rsidP="00DB0BDC">
            <w:pPr>
              <w:widowControl/>
              <w:spacing w:line="240" w:lineRule="auto"/>
              <w:jc w:val="right"/>
              <w:rPr>
                <w:color w:val="000000"/>
              </w:rPr>
            </w:pPr>
            <w:r w:rsidRPr="00DB0BDC">
              <w:rPr>
                <w:color w:val="000000"/>
              </w:rPr>
              <w:t>22/10/2022</w:t>
            </w:r>
          </w:p>
        </w:tc>
        <w:tc>
          <w:tcPr>
            <w:tcW w:w="2069" w:type="dxa"/>
            <w:tcBorders>
              <w:top w:val="nil"/>
              <w:left w:val="nil"/>
              <w:bottom w:val="single" w:sz="8" w:space="0" w:color="auto"/>
              <w:right w:val="single" w:sz="8" w:space="0" w:color="auto"/>
            </w:tcBorders>
            <w:shd w:val="clear" w:color="auto" w:fill="auto"/>
            <w:vAlign w:val="center"/>
            <w:hideMark/>
          </w:tcPr>
          <w:p w14:paraId="5EF1851D" w14:textId="42AEF973" w:rsidR="00DB0BDC" w:rsidRPr="00DB0BDC" w:rsidRDefault="00240BDB" w:rsidP="00DB0BDC">
            <w:pPr>
              <w:widowControl/>
              <w:spacing w:line="240" w:lineRule="auto"/>
              <w:rPr>
                <w:color w:val="000000"/>
              </w:rPr>
            </w:pPr>
            <w:r>
              <w:rPr>
                <w:color w:val="000000"/>
              </w:rPr>
              <w:t>Sinh</w:t>
            </w:r>
          </w:p>
        </w:tc>
        <w:tc>
          <w:tcPr>
            <w:tcW w:w="36" w:type="dxa"/>
            <w:vAlign w:val="center"/>
            <w:hideMark/>
          </w:tcPr>
          <w:p w14:paraId="728CA1F1" w14:textId="77777777" w:rsidR="00DB0BDC" w:rsidRPr="00DB0BDC" w:rsidRDefault="00DB0BDC" w:rsidP="00DB0BDC">
            <w:pPr>
              <w:widowControl/>
              <w:spacing w:line="240" w:lineRule="auto"/>
            </w:pPr>
          </w:p>
        </w:tc>
      </w:tr>
      <w:tr w:rsidR="00DB0BDC" w:rsidRPr="00DB0BDC" w14:paraId="1DDA21C6"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27FE56CB"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63545EF1" w14:textId="77777777" w:rsidR="00DB0BDC" w:rsidRPr="00DB0BDC" w:rsidRDefault="00DB0BDC" w:rsidP="00DB0BDC">
            <w:pPr>
              <w:widowControl/>
              <w:spacing w:line="240" w:lineRule="auto"/>
              <w:rPr>
                <w:color w:val="000000"/>
              </w:rPr>
            </w:pPr>
            <w:r w:rsidRPr="00DB0BDC">
              <w:rPr>
                <w:color w:val="000000"/>
              </w:rPr>
              <w:t>PA Review</w:t>
            </w:r>
          </w:p>
        </w:tc>
        <w:tc>
          <w:tcPr>
            <w:tcW w:w="1019" w:type="dxa"/>
            <w:tcBorders>
              <w:top w:val="nil"/>
              <w:left w:val="nil"/>
              <w:bottom w:val="single" w:sz="8" w:space="0" w:color="auto"/>
              <w:right w:val="single" w:sz="8" w:space="0" w:color="auto"/>
            </w:tcBorders>
            <w:shd w:val="clear" w:color="auto" w:fill="auto"/>
            <w:vAlign w:val="center"/>
            <w:hideMark/>
          </w:tcPr>
          <w:p w14:paraId="36CB4268" w14:textId="77777777" w:rsidR="00DB0BDC" w:rsidRPr="00DB0BDC" w:rsidRDefault="00DB0BDC" w:rsidP="00DB0BDC">
            <w:pPr>
              <w:widowControl/>
              <w:spacing w:line="240" w:lineRule="auto"/>
              <w:jc w:val="right"/>
              <w:rPr>
                <w:color w:val="000000"/>
              </w:rPr>
            </w:pPr>
            <w:r w:rsidRPr="00DB0BDC">
              <w:rPr>
                <w:color w:val="000000"/>
              </w:rPr>
              <w:t>1/11/2022</w:t>
            </w:r>
          </w:p>
        </w:tc>
        <w:tc>
          <w:tcPr>
            <w:tcW w:w="1019" w:type="dxa"/>
            <w:tcBorders>
              <w:top w:val="nil"/>
              <w:left w:val="nil"/>
              <w:bottom w:val="single" w:sz="8" w:space="0" w:color="auto"/>
              <w:right w:val="single" w:sz="8" w:space="0" w:color="auto"/>
            </w:tcBorders>
            <w:shd w:val="clear" w:color="auto" w:fill="auto"/>
            <w:vAlign w:val="center"/>
            <w:hideMark/>
          </w:tcPr>
          <w:p w14:paraId="2EBF571D" w14:textId="77777777" w:rsidR="00DB0BDC" w:rsidRPr="00DB0BDC" w:rsidRDefault="00DB0BDC" w:rsidP="00DB0BDC">
            <w:pPr>
              <w:widowControl/>
              <w:spacing w:line="240" w:lineRule="auto"/>
              <w:jc w:val="right"/>
              <w:rPr>
                <w:color w:val="000000"/>
              </w:rPr>
            </w:pPr>
            <w:r w:rsidRPr="00DB0BDC">
              <w:rPr>
                <w:color w:val="000000"/>
              </w:rPr>
              <w:t>2/11/2022</w:t>
            </w:r>
          </w:p>
        </w:tc>
        <w:tc>
          <w:tcPr>
            <w:tcW w:w="2069" w:type="dxa"/>
            <w:tcBorders>
              <w:top w:val="nil"/>
              <w:left w:val="nil"/>
              <w:bottom w:val="single" w:sz="8" w:space="0" w:color="auto"/>
              <w:right w:val="single" w:sz="8" w:space="0" w:color="auto"/>
            </w:tcBorders>
            <w:shd w:val="clear" w:color="auto" w:fill="auto"/>
            <w:vAlign w:val="center"/>
            <w:hideMark/>
          </w:tcPr>
          <w:p w14:paraId="7D7DCA60"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5DC9B2B8" w14:textId="77777777" w:rsidR="00DB0BDC" w:rsidRPr="00DB0BDC" w:rsidRDefault="00DB0BDC" w:rsidP="00DB0BDC">
            <w:pPr>
              <w:widowControl/>
              <w:spacing w:line="240" w:lineRule="auto"/>
            </w:pPr>
          </w:p>
        </w:tc>
      </w:tr>
      <w:tr w:rsidR="00DB0BDC" w:rsidRPr="00DB0BDC" w14:paraId="5D640361" w14:textId="77777777" w:rsidTr="00DB0BDC">
        <w:trPr>
          <w:trHeight w:val="300"/>
        </w:trPr>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544E761B" w14:textId="77777777" w:rsidR="00DB0BDC" w:rsidRPr="00DB0BDC" w:rsidRDefault="00DB0BDC" w:rsidP="00DB0BDC">
            <w:pPr>
              <w:widowControl/>
              <w:spacing w:line="240" w:lineRule="auto"/>
              <w:jc w:val="center"/>
              <w:rPr>
                <w:color w:val="000000"/>
              </w:rPr>
            </w:pPr>
            <w:r w:rsidRPr="00DB0BDC">
              <w:rPr>
                <w:color w:val="000000"/>
              </w:rPr>
              <w:t>PA2</w:t>
            </w:r>
          </w:p>
        </w:tc>
        <w:tc>
          <w:tcPr>
            <w:tcW w:w="3779" w:type="dxa"/>
            <w:tcBorders>
              <w:top w:val="nil"/>
              <w:left w:val="nil"/>
              <w:bottom w:val="single" w:sz="8" w:space="0" w:color="auto"/>
              <w:right w:val="single" w:sz="8" w:space="0" w:color="auto"/>
            </w:tcBorders>
            <w:shd w:val="clear" w:color="auto" w:fill="auto"/>
            <w:vAlign w:val="center"/>
            <w:hideMark/>
          </w:tcPr>
          <w:p w14:paraId="6115C718" w14:textId="77777777" w:rsidR="00DB0BDC" w:rsidRPr="00DB0BDC" w:rsidRDefault="00DB0BDC" w:rsidP="00DB0BDC">
            <w:pPr>
              <w:widowControl/>
              <w:spacing w:line="240" w:lineRule="auto"/>
              <w:rPr>
                <w:color w:val="000000"/>
              </w:rPr>
            </w:pPr>
            <w:r w:rsidRPr="00DB0BDC">
              <w:rPr>
                <w:color w:val="000000"/>
              </w:rPr>
              <w:t>Review and edit SDP</w:t>
            </w:r>
          </w:p>
        </w:tc>
        <w:tc>
          <w:tcPr>
            <w:tcW w:w="1019" w:type="dxa"/>
            <w:tcBorders>
              <w:top w:val="nil"/>
              <w:left w:val="nil"/>
              <w:bottom w:val="single" w:sz="8" w:space="0" w:color="auto"/>
              <w:right w:val="single" w:sz="8" w:space="0" w:color="auto"/>
            </w:tcBorders>
            <w:shd w:val="clear" w:color="auto" w:fill="auto"/>
            <w:vAlign w:val="center"/>
            <w:hideMark/>
          </w:tcPr>
          <w:p w14:paraId="1B83C308" w14:textId="77777777" w:rsidR="00DB0BDC" w:rsidRPr="00DB0BDC" w:rsidRDefault="00DB0BDC" w:rsidP="00DB0BDC">
            <w:pPr>
              <w:widowControl/>
              <w:spacing w:line="240" w:lineRule="auto"/>
              <w:jc w:val="right"/>
              <w:rPr>
                <w:color w:val="000000"/>
              </w:rPr>
            </w:pPr>
            <w:r w:rsidRPr="00DB0BDC">
              <w:rPr>
                <w:color w:val="000000"/>
              </w:rPr>
              <w:t>2/11/2022</w:t>
            </w:r>
          </w:p>
        </w:tc>
        <w:tc>
          <w:tcPr>
            <w:tcW w:w="1019" w:type="dxa"/>
            <w:tcBorders>
              <w:top w:val="nil"/>
              <w:left w:val="nil"/>
              <w:bottom w:val="single" w:sz="8" w:space="0" w:color="auto"/>
              <w:right w:val="single" w:sz="8" w:space="0" w:color="auto"/>
            </w:tcBorders>
            <w:shd w:val="clear" w:color="auto" w:fill="auto"/>
            <w:vAlign w:val="center"/>
            <w:hideMark/>
          </w:tcPr>
          <w:p w14:paraId="28DDBF2F" w14:textId="77777777" w:rsidR="00DB0BDC" w:rsidRPr="00DB0BDC" w:rsidRDefault="00DB0BDC" w:rsidP="00DB0BDC">
            <w:pPr>
              <w:widowControl/>
              <w:spacing w:line="240" w:lineRule="auto"/>
              <w:jc w:val="right"/>
              <w:rPr>
                <w:color w:val="000000"/>
              </w:rPr>
            </w:pPr>
            <w:r w:rsidRPr="00DB0BDC">
              <w:rPr>
                <w:color w:val="000000"/>
              </w:rPr>
              <w:t>4/11/2022</w:t>
            </w:r>
          </w:p>
        </w:tc>
        <w:tc>
          <w:tcPr>
            <w:tcW w:w="2069" w:type="dxa"/>
            <w:tcBorders>
              <w:top w:val="nil"/>
              <w:left w:val="nil"/>
              <w:bottom w:val="single" w:sz="8" w:space="0" w:color="auto"/>
              <w:right w:val="single" w:sz="8" w:space="0" w:color="auto"/>
            </w:tcBorders>
            <w:shd w:val="clear" w:color="auto" w:fill="auto"/>
            <w:vAlign w:val="center"/>
            <w:hideMark/>
          </w:tcPr>
          <w:p w14:paraId="5DFC272B"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2D778632" w14:textId="77777777" w:rsidR="00DB0BDC" w:rsidRPr="00DB0BDC" w:rsidRDefault="00DB0BDC" w:rsidP="00DB0BDC">
            <w:pPr>
              <w:widowControl/>
              <w:spacing w:line="240" w:lineRule="auto"/>
            </w:pPr>
          </w:p>
        </w:tc>
      </w:tr>
      <w:tr w:rsidR="00DB0BDC" w:rsidRPr="00DB0BDC" w14:paraId="4AA6A662"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60E28A8F"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6DEA867C" w14:textId="77777777" w:rsidR="00DB0BDC" w:rsidRPr="00DB0BDC" w:rsidRDefault="00DB0BDC" w:rsidP="00DB0BDC">
            <w:pPr>
              <w:widowControl/>
              <w:spacing w:line="240" w:lineRule="auto"/>
              <w:rPr>
                <w:color w:val="000000"/>
              </w:rPr>
            </w:pPr>
            <w:r w:rsidRPr="00DB0BDC">
              <w:rPr>
                <w:color w:val="000000"/>
              </w:rPr>
              <w:t>Review Vision Document</w:t>
            </w:r>
          </w:p>
        </w:tc>
        <w:tc>
          <w:tcPr>
            <w:tcW w:w="1019" w:type="dxa"/>
            <w:tcBorders>
              <w:top w:val="nil"/>
              <w:left w:val="nil"/>
              <w:bottom w:val="single" w:sz="8" w:space="0" w:color="auto"/>
              <w:right w:val="single" w:sz="8" w:space="0" w:color="auto"/>
            </w:tcBorders>
            <w:shd w:val="clear" w:color="auto" w:fill="auto"/>
            <w:vAlign w:val="center"/>
            <w:hideMark/>
          </w:tcPr>
          <w:p w14:paraId="59362A86" w14:textId="77777777" w:rsidR="00DB0BDC" w:rsidRPr="00DB0BDC" w:rsidRDefault="00DB0BDC" w:rsidP="00DB0BDC">
            <w:pPr>
              <w:widowControl/>
              <w:spacing w:line="240" w:lineRule="auto"/>
              <w:jc w:val="right"/>
              <w:rPr>
                <w:color w:val="000000"/>
              </w:rPr>
            </w:pPr>
            <w:r w:rsidRPr="00DB0BDC">
              <w:rPr>
                <w:color w:val="000000"/>
              </w:rPr>
              <w:t>4/11/2022</w:t>
            </w:r>
          </w:p>
        </w:tc>
        <w:tc>
          <w:tcPr>
            <w:tcW w:w="1019" w:type="dxa"/>
            <w:tcBorders>
              <w:top w:val="nil"/>
              <w:left w:val="nil"/>
              <w:bottom w:val="single" w:sz="8" w:space="0" w:color="auto"/>
              <w:right w:val="single" w:sz="8" w:space="0" w:color="auto"/>
            </w:tcBorders>
            <w:shd w:val="clear" w:color="auto" w:fill="auto"/>
            <w:vAlign w:val="center"/>
            <w:hideMark/>
          </w:tcPr>
          <w:p w14:paraId="0E0A2AAD" w14:textId="77777777" w:rsidR="00DB0BDC" w:rsidRPr="00DB0BDC" w:rsidRDefault="00DB0BDC" w:rsidP="00DB0BDC">
            <w:pPr>
              <w:widowControl/>
              <w:spacing w:line="240" w:lineRule="auto"/>
              <w:jc w:val="right"/>
              <w:rPr>
                <w:color w:val="000000"/>
              </w:rPr>
            </w:pPr>
            <w:r w:rsidRPr="00DB0BDC">
              <w:rPr>
                <w:color w:val="000000"/>
              </w:rPr>
              <w:t>6/11/2022</w:t>
            </w:r>
          </w:p>
        </w:tc>
        <w:tc>
          <w:tcPr>
            <w:tcW w:w="2069" w:type="dxa"/>
            <w:tcBorders>
              <w:top w:val="nil"/>
              <w:left w:val="nil"/>
              <w:bottom w:val="single" w:sz="8" w:space="0" w:color="auto"/>
              <w:right w:val="single" w:sz="8" w:space="0" w:color="auto"/>
            </w:tcBorders>
            <w:shd w:val="clear" w:color="auto" w:fill="auto"/>
            <w:vAlign w:val="center"/>
            <w:hideMark/>
          </w:tcPr>
          <w:p w14:paraId="3713FA14"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146D92D5" w14:textId="77777777" w:rsidR="00DB0BDC" w:rsidRPr="00DB0BDC" w:rsidRDefault="00DB0BDC" w:rsidP="00DB0BDC">
            <w:pPr>
              <w:widowControl/>
              <w:spacing w:line="240" w:lineRule="auto"/>
            </w:pPr>
          </w:p>
        </w:tc>
      </w:tr>
      <w:tr w:rsidR="00DB0BDC" w:rsidRPr="00DB0BDC" w14:paraId="3EA4CA35"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7649CF7F"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08AA296F" w14:textId="77777777" w:rsidR="00DB0BDC" w:rsidRPr="00DB0BDC" w:rsidRDefault="00DB0BDC" w:rsidP="00DB0BDC">
            <w:pPr>
              <w:widowControl/>
              <w:spacing w:line="240" w:lineRule="auto"/>
              <w:rPr>
                <w:color w:val="000000"/>
              </w:rPr>
            </w:pPr>
            <w:r w:rsidRPr="00DB0BDC">
              <w:rPr>
                <w:color w:val="000000"/>
              </w:rPr>
              <w:t>Weekly Report</w:t>
            </w:r>
          </w:p>
        </w:tc>
        <w:tc>
          <w:tcPr>
            <w:tcW w:w="1019" w:type="dxa"/>
            <w:tcBorders>
              <w:top w:val="nil"/>
              <w:left w:val="nil"/>
              <w:bottom w:val="single" w:sz="8" w:space="0" w:color="auto"/>
              <w:right w:val="single" w:sz="8" w:space="0" w:color="auto"/>
            </w:tcBorders>
            <w:shd w:val="clear" w:color="auto" w:fill="auto"/>
            <w:vAlign w:val="center"/>
            <w:hideMark/>
          </w:tcPr>
          <w:p w14:paraId="03044931" w14:textId="77777777" w:rsidR="00DB0BDC" w:rsidRPr="00DB0BDC" w:rsidRDefault="00DB0BDC" w:rsidP="00DB0BDC">
            <w:pPr>
              <w:widowControl/>
              <w:spacing w:line="240" w:lineRule="auto"/>
              <w:jc w:val="right"/>
              <w:rPr>
                <w:color w:val="000000"/>
              </w:rPr>
            </w:pPr>
            <w:r w:rsidRPr="00DB0BDC">
              <w:rPr>
                <w:color w:val="000000"/>
              </w:rPr>
              <w:t>6/11/2022</w:t>
            </w:r>
          </w:p>
        </w:tc>
        <w:tc>
          <w:tcPr>
            <w:tcW w:w="1019" w:type="dxa"/>
            <w:tcBorders>
              <w:top w:val="nil"/>
              <w:left w:val="nil"/>
              <w:bottom w:val="single" w:sz="8" w:space="0" w:color="auto"/>
              <w:right w:val="single" w:sz="8" w:space="0" w:color="auto"/>
            </w:tcBorders>
            <w:shd w:val="clear" w:color="auto" w:fill="auto"/>
            <w:vAlign w:val="center"/>
            <w:hideMark/>
          </w:tcPr>
          <w:p w14:paraId="56788350" w14:textId="77777777" w:rsidR="00DB0BDC" w:rsidRPr="00DB0BDC" w:rsidRDefault="00DB0BDC" w:rsidP="00DB0BDC">
            <w:pPr>
              <w:widowControl/>
              <w:spacing w:line="240" w:lineRule="auto"/>
              <w:jc w:val="right"/>
              <w:rPr>
                <w:color w:val="000000"/>
              </w:rPr>
            </w:pPr>
            <w:r w:rsidRPr="00DB0BDC">
              <w:rPr>
                <w:color w:val="000000"/>
              </w:rPr>
              <w:t>7/11/2022</w:t>
            </w:r>
          </w:p>
        </w:tc>
        <w:tc>
          <w:tcPr>
            <w:tcW w:w="2069" w:type="dxa"/>
            <w:tcBorders>
              <w:top w:val="nil"/>
              <w:left w:val="nil"/>
              <w:bottom w:val="single" w:sz="8" w:space="0" w:color="auto"/>
              <w:right w:val="single" w:sz="8" w:space="0" w:color="auto"/>
            </w:tcBorders>
            <w:shd w:val="clear" w:color="auto" w:fill="auto"/>
            <w:vAlign w:val="center"/>
            <w:hideMark/>
          </w:tcPr>
          <w:p w14:paraId="68527BD7" w14:textId="30159AFA" w:rsidR="00DB0BDC" w:rsidRPr="00DB0BDC" w:rsidRDefault="00DB0BDC" w:rsidP="00DB0BDC">
            <w:pPr>
              <w:widowControl/>
              <w:spacing w:line="240" w:lineRule="auto"/>
              <w:rPr>
                <w:color w:val="000000"/>
              </w:rPr>
            </w:pPr>
            <w:r w:rsidRPr="00DB0BDC">
              <w:rPr>
                <w:color w:val="000000"/>
              </w:rPr>
              <w:t>Thịnh</w:t>
            </w:r>
            <w:r w:rsidR="00240BDB">
              <w:rPr>
                <w:color w:val="000000"/>
              </w:rPr>
              <w:t>, Tài</w:t>
            </w:r>
          </w:p>
        </w:tc>
        <w:tc>
          <w:tcPr>
            <w:tcW w:w="36" w:type="dxa"/>
            <w:vAlign w:val="center"/>
            <w:hideMark/>
          </w:tcPr>
          <w:p w14:paraId="3F65C78A" w14:textId="77777777" w:rsidR="00DB0BDC" w:rsidRPr="00DB0BDC" w:rsidRDefault="00DB0BDC" w:rsidP="00DB0BDC">
            <w:pPr>
              <w:widowControl/>
              <w:spacing w:line="240" w:lineRule="auto"/>
            </w:pPr>
          </w:p>
        </w:tc>
      </w:tr>
      <w:tr w:rsidR="00DB0BDC" w:rsidRPr="00DB0BDC" w14:paraId="69E64AD4"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52EE1B42"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1398A22C" w14:textId="77777777" w:rsidR="00DB0BDC" w:rsidRPr="00DB0BDC" w:rsidRDefault="00DB0BDC" w:rsidP="00DB0BDC">
            <w:pPr>
              <w:widowControl/>
              <w:spacing w:line="240" w:lineRule="auto"/>
              <w:rPr>
                <w:color w:val="000000"/>
              </w:rPr>
            </w:pPr>
            <w:r w:rsidRPr="00DB0BDC">
              <w:rPr>
                <w:color w:val="000000"/>
              </w:rPr>
              <w:t>Use-case Document</w:t>
            </w:r>
          </w:p>
        </w:tc>
        <w:tc>
          <w:tcPr>
            <w:tcW w:w="1019" w:type="dxa"/>
            <w:tcBorders>
              <w:top w:val="nil"/>
              <w:left w:val="nil"/>
              <w:bottom w:val="single" w:sz="8" w:space="0" w:color="auto"/>
              <w:right w:val="single" w:sz="8" w:space="0" w:color="auto"/>
            </w:tcBorders>
            <w:shd w:val="clear" w:color="auto" w:fill="auto"/>
            <w:vAlign w:val="center"/>
            <w:hideMark/>
          </w:tcPr>
          <w:p w14:paraId="61923ABD" w14:textId="77777777" w:rsidR="00DB0BDC" w:rsidRPr="00DB0BDC" w:rsidRDefault="00DB0BDC" w:rsidP="00DB0BDC">
            <w:pPr>
              <w:widowControl/>
              <w:spacing w:line="240" w:lineRule="auto"/>
              <w:jc w:val="right"/>
              <w:rPr>
                <w:color w:val="000000"/>
              </w:rPr>
            </w:pPr>
            <w:r w:rsidRPr="00DB0BDC">
              <w:rPr>
                <w:color w:val="000000"/>
              </w:rPr>
              <w:t>7/11/2022</w:t>
            </w:r>
          </w:p>
        </w:tc>
        <w:tc>
          <w:tcPr>
            <w:tcW w:w="1019" w:type="dxa"/>
            <w:tcBorders>
              <w:top w:val="nil"/>
              <w:left w:val="nil"/>
              <w:bottom w:val="single" w:sz="8" w:space="0" w:color="auto"/>
              <w:right w:val="single" w:sz="8" w:space="0" w:color="auto"/>
            </w:tcBorders>
            <w:shd w:val="clear" w:color="auto" w:fill="auto"/>
            <w:vAlign w:val="center"/>
            <w:hideMark/>
          </w:tcPr>
          <w:p w14:paraId="41E44CD0" w14:textId="77777777" w:rsidR="00DB0BDC" w:rsidRPr="00DB0BDC" w:rsidRDefault="00DB0BDC" w:rsidP="00DB0BDC">
            <w:pPr>
              <w:widowControl/>
              <w:spacing w:line="240" w:lineRule="auto"/>
              <w:jc w:val="right"/>
              <w:rPr>
                <w:color w:val="000000"/>
              </w:rPr>
            </w:pPr>
            <w:r w:rsidRPr="00DB0BDC">
              <w:rPr>
                <w:color w:val="000000"/>
              </w:rPr>
              <w:t>14/11/2022</w:t>
            </w:r>
          </w:p>
        </w:tc>
        <w:tc>
          <w:tcPr>
            <w:tcW w:w="2069" w:type="dxa"/>
            <w:tcBorders>
              <w:top w:val="nil"/>
              <w:left w:val="nil"/>
              <w:bottom w:val="single" w:sz="8" w:space="0" w:color="auto"/>
              <w:right w:val="single" w:sz="8" w:space="0" w:color="auto"/>
            </w:tcBorders>
            <w:shd w:val="clear" w:color="auto" w:fill="auto"/>
            <w:vAlign w:val="center"/>
            <w:hideMark/>
          </w:tcPr>
          <w:p w14:paraId="6E638D78" w14:textId="6F1604FB" w:rsidR="00DB0BDC" w:rsidRPr="00DB0BDC" w:rsidRDefault="00240BDB" w:rsidP="00DB0BDC">
            <w:pPr>
              <w:widowControl/>
              <w:spacing w:line="240" w:lineRule="auto"/>
              <w:rPr>
                <w:color w:val="000000"/>
              </w:rPr>
            </w:pPr>
            <w:r>
              <w:rPr>
                <w:color w:val="000000"/>
              </w:rPr>
              <w:t>Khang, Du</w:t>
            </w:r>
          </w:p>
        </w:tc>
        <w:tc>
          <w:tcPr>
            <w:tcW w:w="36" w:type="dxa"/>
            <w:vAlign w:val="center"/>
            <w:hideMark/>
          </w:tcPr>
          <w:p w14:paraId="7C37207D" w14:textId="77777777" w:rsidR="00DB0BDC" w:rsidRPr="00DB0BDC" w:rsidRDefault="00DB0BDC" w:rsidP="00DB0BDC">
            <w:pPr>
              <w:widowControl/>
              <w:spacing w:line="240" w:lineRule="auto"/>
            </w:pPr>
          </w:p>
        </w:tc>
      </w:tr>
      <w:tr w:rsidR="00DB0BDC" w:rsidRPr="00DB0BDC" w14:paraId="6444E5DD"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42D184C0"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7ADE9C81" w14:textId="77777777" w:rsidR="00DB0BDC" w:rsidRPr="00DB0BDC" w:rsidRDefault="00DB0BDC" w:rsidP="00DB0BDC">
            <w:pPr>
              <w:widowControl/>
              <w:spacing w:line="240" w:lineRule="auto"/>
              <w:rPr>
                <w:color w:val="000000"/>
              </w:rPr>
            </w:pPr>
            <w:r w:rsidRPr="00DB0BDC">
              <w:rPr>
                <w:color w:val="000000"/>
              </w:rPr>
              <w:t>Use-case Model</w:t>
            </w:r>
          </w:p>
        </w:tc>
        <w:tc>
          <w:tcPr>
            <w:tcW w:w="1019" w:type="dxa"/>
            <w:tcBorders>
              <w:top w:val="nil"/>
              <w:left w:val="nil"/>
              <w:bottom w:val="single" w:sz="8" w:space="0" w:color="auto"/>
              <w:right w:val="single" w:sz="8" w:space="0" w:color="auto"/>
            </w:tcBorders>
            <w:shd w:val="clear" w:color="auto" w:fill="auto"/>
            <w:vAlign w:val="center"/>
            <w:hideMark/>
          </w:tcPr>
          <w:p w14:paraId="4926EA23" w14:textId="77777777" w:rsidR="00DB0BDC" w:rsidRPr="00DB0BDC" w:rsidRDefault="00DB0BDC" w:rsidP="00DB0BDC">
            <w:pPr>
              <w:widowControl/>
              <w:spacing w:line="240" w:lineRule="auto"/>
              <w:jc w:val="right"/>
              <w:rPr>
                <w:color w:val="000000"/>
              </w:rPr>
            </w:pPr>
            <w:r w:rsidRPr="00DB0BDC">
              <w:rPr>
                <w:color w:val="000000"/>
              </w:rPr>
              <w:t>7/11/2022</w:t>
            </w:r>
          </w:p>
        </w:tc>
        <w:tc>
          <w:tcPr>
            <w:tcW w:w="1019" w:type="dxa"/>
            <w:tcBorders>
              <w:top w:val="nil"/>
              <w:left w:val="nil"/>
              <w:bottom w:val="single" w:sz="8" w:space="0" w:color="auto"/>
              <w:right w:val="single" w:sz="8" w:space="0" w:color="auto"/>
            </w:tcBorders>
            <w:shd w:val="clear" w:color="auto" w:fill="auto"/>
            <w:vAlign w:val="center"/>
            <w:hideMark/>
          </w:tcPr>
          <w:p w14:paraId="74F1227E" w14:textId="77777777" w:rsidR="00DB0BDC" w:rsidRPr="00DB0BDC" w:rsidRDefault="00DB0BDC" w:rsidP="00DB0BDC">
            <w:pPr>
              <w:widowControl/>
              <w:spacing w:line="240" w:lineRule="auto"/>
              <w:jc w:val="right"/>
              <w:rPr>
                <w:color w:val="000000"/>
              </w:rPr>
            </w:pPr>
            <w:r w:rsidRPr="00DB0BDC">
              <w:rPr>
                <w:color w:val="000000"/>
              </w:rPr>
              <w:t>14/11/2022</w:t>
            </w:r>
          </w:p>
        </w:tc>
        <w:tc>
          <w:tcPr>
            <w:tcW w:w="2069" w:type="dxa"/>
            <w:tcBorders>
              <w:top w:val="nil"/>
              <w:left w:val="nil"/>
              <w:bottom w:val="single" w:sz="8" w:space="0" w:color="auto"/>
              <w:right w:val="single" w:sz="8" w:space="0" w:color="auto"/>
            </w:tcBorders>
            <w:shd w:val="clear" w:color="auto" w:fill="auto"/>
            <w:vAlign w:val="center"/>
            <w:hideMark/>
          </w:tcPr>
          <w:p w14:paraId="61C53D8C" w14:textId="5FEFC91F" w:rsidR="00DB0BDC" w:rsidRPr="00DB0BDC" w:rsidRDefault="00240BDB" w:rsidP="00DB0BDC">
            <w:pPr>
              <w:widowControl/>
              <w:spacing w:line="240" w:lineRule="auto"/>
              <w:rPr>
                <w:color w:val="000000"/>
              </w:rPr>
            </w:pPr>
            <w:r>
              <w:rPr>
                <w:color w:val="000000"/>
              </w:rPr>
              <w:t>Sinh</w:t>
            </w:r>
          </w:p>
        </w:tc>
        <w:tc>
          <w:tcPr>
            <w:tcW w:w="36" w:type="dxa"/>
            <w:vAlign w:val="center"/>
            <w:hideMark/>
          </w:tcPr>
          <w:p w14:paraId="66D714C6" w14:textId="77777777" w:rsidR="00DB0BDC" w:rsidRPr="00DB0BDC" w:rsidRDefault="00DB0BDC" w:rsidP="00DB0BDC">
            <w:pPr>
              <w:widowControl/>
              <w:spacing w:line="240" w:lineRule="auto"/>
            </w:pPr>
          </w:p>
        </w:tc>
      </w:tr>
      <w:tr w:rsidR="00DB0BDC" w:rsidRPr="00DB0BDC" w14:paraId="3151B3AD"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42334BBE"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44ED868C" w14:textId="77777777" w:rsidR="00DB0BDC" w:rsidRPr="00DB0BDC" w:rsidRDefault="00DB0BDC" w:rsidP="00DB0BDC">
            <w:pPr>
              <w:widowControl/>
              <w:spacing w:line="240" w:lineRule="auto"/>
              <w:rPr>
                <w:color w:val="000000"/>
              </w:rPr>
            </w:pPr>
            <w:r w:rsidRPr="00DB0BDC">
              <w:rPr>
                <w:color w:val="000000"/>
              </w:rPr>
              <w:t>PA Review</w:t>
            </w:r>
          </w:p>
        </w:tc>
        <w:tc>
          <w:tcPr>
            <w:tcW w:w="1019" w:type="dxa"/>
            <w:tcBorders>
              <w:top w:val="nil"/>
              <w:left w:val="nil"/>
              <w:bottom w:val="single" w:sz="8" w:space="0" w:color="auto"/>
              <w:right w:val="single" w:sz="8" w:space="0" w:color="auto"/>
            </w:tcBorders>
            <w:shd w:val="clear" w:color="auto" w:fill="auto"/>
            <w:vAlign w:val="center"/>
            <w:hideMark/>
          </w:tcPr>
          <w:p w14:paraId="674F907C" w14:textId="77777777" w:rsidR="00DB0BDC" w:rsidRPr="00DB0BDC" w:rsidRDefault="00DB0BDC" w:rsidP="00DB0BDC">
            <w:pPr>
              <w:widowControl/>
              <w:spacing w:line="240" w:lineRule="auto"/>
              <w:jc w:val="right"/>
              <w:rPr>
                <w:color w:val="000000"/>
              </w:rPr>
            </w:pPr>
            <w:r w:rsidRPr="00DB0BDC">
              <w:rPr>
                <w:color w:val="000000"/>
              </w:rPr>
              <w:t>14/11/2022</w:t>
            </w:r>
          </w:p>
        </w:tc>
        <w:tc>
          <w:tcPr>
            <w:tcW w:w="1019" w:type="dxa"/>
            <w:tcBorders>
              <w:top w:val="nil"/>
              <w:left w:val="nil"/>
              <w:bottom w:val="single" w:sz="8" w:space="0" w:color="auto"/>
              <w:right w:val="single" w:sz="8" w:space="0" w:color="auto"/>
            </w:tcBorders>
            <w:shd w:val="clear" w:color="auto" w:fill="auto"/>
            <w:vAlign w:val="center"/>
            <w:hideMark/>
          </w:tcPr>
          <w:p w14:paraId="7266C6E7" w14:textId="77777777" w:rsidR="00DB0BDC" w:rsidRPr="00DB0BDC" w:rsidRDefault="00DB0BDC" w:rsidP="00DB0BDC">
            <w:pPr>
              <w:widowControl/>
              <w:spacing w:line="240" w:lineRule="auto"/>
              <w:jc w:val="right"/>
              <w:rPr>
                <w:color w:val="000000"/>
              </w:rPr>
            </w:pPr>
            <w:r w:rsidRPr="00DB0BDC">
              <w:rPr>
                <w:color w:val="000000"/>
              </w:rPr>
              <w:t>16/11/2022</w:t>
            </w:r>
          </w:p>
        </w:tc>
        <w:tc>
          <w:tcPr>
            <w:tcW w:w="2069" w:type="dxa"/>
            <w:tcBorders>
              <w:top w:val="nil"/>
              <w:left w:val="nil"/>
              <w:bottom w:val="single" w:sz="8" w:space="0" w:color="auto"/>
              <w:right w:val="single" w:sz="8" w:space="0" w:color="auto"/>
            </w:tcBorders>
            <w:shd w:val="clear" w:color="auto" w:fill="auto"/>
            <w:vAlign w:val="center"/>
            <w:hideMark/>
          </w:tcPr>
          <w:p w14:paraId="6BE96E4C" w14:textId="77777777" w:rsidR="00DB0BDC" w:rsidRPr="00DB0BDC" w:rsidRDefault="00DB0BDC" w:rsidP="00DB0BDC">
            <w:pPr>
              <w:widowControl/>
              <w:spacing w:line="240" w:lineRule="auto"/>
              <w:rPr>
                <w:color w:val="000000"/>
              </w:rPr>
            </w:pPr>
            <w:r w:rsidRPr="00DB0BDC">
              <w:rPr>
                <w:color w:val="000000"/>
              </w:rPr>
              <w:t>Tất cả thảnh viên</w:t>
            </w:r>
          </w:p>
        </w:tc>
        <w:tc>
          <w:tcPr>
            <w:tcW w:w="36" w:type="dxa"/>
            <w:vAlign w:val="center"/>
            <w:hideMark/>
          </w:tcPr>
          <w:p w14:paraId="7539467A" w14:textId="77777777" w:rsidR="00DB0BDC" w:rsidRPr="00DB0BDC" w:rsidRDefault="00DB0BDC" w:rsidP="00DB0BDC">
            <w:pPr>
              <w:widowControl/>
              <w:spacing w:line="240" w:lineRule="auto"/>
            </w:pPr>
          </w:p>
        </w:tc>
      </w:tr>
      <w:tr w:rsidR="00DB0BDC" w:rsidRPr="00DB0BDC" w14:paraId="2CBB7559" w14:textId="77777777" w:rsidTr="00DB0BDC">
        <w:trPr>
          <w:trHeight w:val="300"/>
        </w:trPr>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666C958" w14:textId="77777777" w:rsidR="00DB0BDC" w:rsidRPr="00DB0BDC" w:rsidRDefault="00DB0BDC" w:rsidP="00DB0BDC">
            <w:pPr>
              <w:widowControl/>
              <w:spacing w:line="240" w:lineRule="auto"/>
              <w:jc w:val="center"/>
              <w:rPr>
                <w:color w:val="000000"/>
              </w:rPr>
            </w:pPr>
            <w:r w:rsidRPr="00DB0BDC">
              <w:rPr>
                <w:color w:val="000000"/>
              </w:rPr>
              <w:t>PA3</w:t>
            </w:r>
          </w:p>
        </w:tc>
        <w:tc>
          <w:tcPr>
            <w:tcW w:w="3779" w:type="dxa"/>
            <w:tcBorders>
              <w:top w:val="nil"/>
              <w:left w:val="nil"/>
              <w:bottom w:val="single" w:sz="8" w:space="0" w:color="auto"/>
              <w:right w:val="single" w:sz="8" w:space="0" w:color="auto"/>
            </w:tcBorders>
            <w:shd w:val="clear" w:color="auto" w:fill="auto"/>
            <w:vAlign w:val="center"/>
            <w:hideMark/>
          </w:tcPr>
          <w:p w14:paraId="5046F21C" w14:textId="77777777" w:rsidR="00DB0BDC" w:rsidRPr="00DB0BDC" w:rsidRDefault="00DB0BDC" w:rsidP="00DB0BDC">
            <w:pPr>
              <w:widowControl/>
              <w:spacing w:line="240" w:lineRule="auto"/>
              <w:rPr>
                <w:color w:val="000000"/>
              </w:rPr>
            </w:pPr>
            <w:r w:rsidRPr="00DB0BDC">
              <w:rPr>
                <w:color w:val="000000"/>
              </w:rPr>
              <w:t>Kế hoạch kiểm thử</w:t>
            </w:r>
          </w:p>
        </w:tc>
        <w:tc>
          <w:tcPr>
            <w:tcW w:w="1019" w:type="dxa"/>
            <w:tcBorders>
              <w:top w:val="nil"/>
              <w:left w:val="nil"/>
              <w:bottom w:val="single" w:sz="8" w:space="0" w:color="auto"/>
              <w:right w:val="single" w:sz="8" w:space="0" w:color="auto"/>
            </w:tcBorders>
            <w:shd w:val="clear" w:color="auto" w:fill="auto"/>
            <w:vAlign w:val="center"/>
            <w:hideMark/>
          </w:tcPr>
          <w:p w14:paraId="4CC2FE67" w14:textId="77777777" w:rsidR="00DB0BDC" w:rsidRPr="00DB0BDC" w:rsidRDefault="00DB0BDC" w:rsidP="00DB0BDC">
            <w:pPr>
              <w:widowControl/>
              <w:spacing w:line="240" w:lineRule="auto"/>
              <w:jc w:val="right"/>
              <w:rPr>
                <w:color w:val="000000"/>
              </w:rPr>
            </w:pPr>
            <w:r w:rsidRPr="00DB0BDC">
              <w:rPr>
                <w:color w:val="000000"/>
              </w:rPr>
              <w:t>16/11/2022</w:t>
            </w:r>
          </w:p>
        </w:tc>
        <w:tc>
          <w:tcPr>
            <w:tcW w:w="1019" w:type="dxa"/>
            <w:tcBorders>
              <w:top w:val="nil"/>
              <w:left w:val="nil"/>
              <w:bottom w:val="single" w:sz="8" w:space="0" w:color="auto"/>
              <w:right w:val="single" w:sz="8" w:space="0" w:color="auto"/>
            </w:tcBorders>
            <w:shd w:val="clear" w:color="auto" w:fill="auto"/>
            <w:vAlign w:val="center"/>
            <w:hideMark/>
          </w:tcPr>
          <w:p w14:paraId="6FA69446" w14:textId="77777777" w:rsidR="00DB0BDC" w:rsidRPr="00DB0BDC" w:rsidRDefault="00DB0BDC" w:rsidP="00DB0BDC">
            <w:pPr>
              <w:widowControl/>
              <w:spacing w:line="240" w:lineRule="auto"/>
              <w:jc w:val="right"/>
              <w:rPr>
                <w:color w:val="000000"/>
              </w:rPr>
            </w:pPr>
            <w:r w:rsidRPr="00DB0BDC">
              <w:rPr>
                <w:color w:val="000000"/>
              </w:rPr>
              <w:t>19/11/2022</w:t>
            </w:r>
          </w:p>
        </w:tc>
        <w:tc>
          <w:tcPr>
            <w:tcW w:w="2069" w:type="dxa"/>
            <w:tcBorders>
              <w:top w:val="nil"/>
              <w:left w:val="nil"/>
              <w:bottom w:val="single" w:sz="8" w:space="0" w:color="auto"/>
              <w:right w:val="single" w:sz="8" w:space="0" w:color="auto"/>
            </w:tcBorders>
            <w:shd w:val="clear" w:color="auto" w:fill="auto"/>
            <w:vAlign w:val="center"/>
            <w:hideMark/>
          </w:tcPr>
          <w:p w14:paraId="64933FFB" w14:textId="7D54367C" w:rsidR="00DB0BDC" w:rsidRPr="00DB0BDC" w:rsidRDefault="00DB0BDC" w:rsidP="00DB0BDC">
            <w:pPr>
              <w:widowControl/>
              <w:spacing w:line="240" w:lineRule="auto"/>
              <w:rPr>
                <w:color w:val="000000"/>
              </w:rPr>
            </w:pPr>
            <w:r w:rsidRPr="00DB0BDC">
              <w:rPr>
                <w:color w:val="000000"/>
              </w:rPr>
              <w:t> </w:t>
            </w:r>
            <w:r w:rsidR="00240BDB">
              <w:rPr>
                <w:color w:val="000000"/>
              </w:rPr>
              <w:t>Sinh</w:t>
            </w:r>
          </w:p>
        </w:tc>
        <w:tc>
          <w:tcPr>
            <w:tcW w:w="36" w:type="dxa"/>
            <w:vAlign w:val="center"/>
            <w:hideMark/>
          </w:tcPr>
          <w:p w14:paraId="000A7873" w14:textId="77777777" w:rsidR="00DB0BDC" w:rsidRPr="00DB0BDC" w:rsidRDefault="00DB0BDC" w:rsidP="00DB0BDC">
            <w:pPr>
              <w:widowControl/>
              <w:spacing w:line="240" w:lineRule="auto"/>
            </w:pPr>
          </w:p>
        </w:tc>
      </w:tr>
      <w:tr w:rsidR="00DB0BDC" w:rsidRPr="00DB0BDC" w14:paraId="52A354F5"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2E919932"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22AEEDAE" w14:textId="77777777" w:rsidR="00DB0BDC" w:rsidRPr="00DB0BDC" w:rsidRDefault="00DB0BDC" w:rsidP="00DB0BDC">
            <w:pPr>
              <w:widowControl/>
              <w:spacing w:line="240" w:lineRule="auto"/>
              <w:rPr>
                <w:color w:val="000000"/>
              </w:rPr>
            </w:pPr>
            <w:r w:rsidRPr="00DB0BDC">
              <w:rPr>
                <w:color w:val="000000"/>
              </w:rPr>
              <w:t>Triễn khai Design Document</w:t>
            </w:r>
          </w:p>
        </w:tc>
        <w:tc>
          <w:tcPr>
            <w:tcW w:w="1019" w:type="dxa"/>
            <w:tcBorders>
              <w:top w:val="nil"/>
              <w:left w:val="nil"/>
              <w:bottom w:val="single" w:sz="8" w:space="0" w:color="auto"/>
              <w:right w:val="single" w:sz="8" w:space="0" w:color="auto"/>
            </w:tcBorders>
            <w:shd w:val="clear" w:color="auto" w:fill="auto"/>
            <w:vAlign w:val="center"/>
            <w:hideMark/>
          </w:tcPr>
          <w:p w14:paraId="2BE0EFDF" w14:textId="77777777" w:rsidR="00DB0BDC" w:rsidRPr="00DB0BDC" w:rsidRDefault="00DB0BDC" w:rsidP="00DB0BDC">
            <w:pPr>
              <w:widowControl/>
              <w:spacing w:line="240" w:lineRule="auto"/>
              <w:jc w:val="right"/>
              <w:rPr>
                <w:color w:val="000000"/>
              </w:rPr>
            </w:pPr>
            <w:r w:rsidRPr="00DB0BDC">
              <w:rPr>
                <w:color w:val="000000"/>
              </w:rPr>
              <w:t>16/11/2022</w:t>
            </w:r>
          </w:p>
        </w:tc>
        <w:tc>
          <w:tcPr>
            <w:tcW w:w="1019" w:type="dxa"/>
            <w:tcBorders>
              <w:top w:val="nil"/>
              <w:left w:val="nil"/>
              <w:bottom w:val="single" w:sz="8" w:space="0" w:color="auto"/>
              <w:right w:val="single" w:sz="8" w:space="0" w:color="auto"/>
            </w:tcBorders>
            <w:shd w:val="clear" w:color="auto" w:fill="auto"/>
            <w:vAlign w:val="center"/>
            <w:hideMark/>
          </w:tcPr>
          <w:p w14:paraId="6F5F18AC" w14:textId="77777777" w:rsidR="00DB0BDC" w:rsidRPr="00DB0BDC" w:rsidRDefault="00DB0BDC" w:rsidP="00DB0BDC">
            <w:pPr>
              <w:widowControl/>
              <w:spacing w:line="240" w:lineRule="auto"/>
              <w:jc w:val="right"/>
              <w:rPr>
                <w:color w:val="000000"/>
              </w:rPr>
            </w:pPr>
            <w:r w:rsidRPr="00DB0BDC">
              <w:rPr>
                <w:color w:val="000000"/>
              </w:rPr>
              <w:t>18/11/2022</w:t>
            </w:r>
          </w:p>
        </w:tc>
        <w:tc>
          <w:tcPr>
            <w:tcW w:w="2069" w:type="dxa"/>
            <w:tcBorders>
              <w:top w:val="nil"/>
              <w:left w:val="nil"/>
              <w:bottom w:val="single" w:sz="8" w:space="0" w:color="auto"/>
              <w:right w:val="single" w:sz="8" w:space="0" w:color="auto"/>
            </w:tcBorders>
            <w:shd w:val="clear" w:color="auto" w:fill="auto"/>
            <w:vAlign w:val="center"/>
            <w:hideMark/>
          </w:tcPr>
          <w:p w14:paraId="2E427672" w14:textId="06AFA6A2" w:rsidR="00DB0BDC" w:rsidRPr="00DB0BDC" w:rsidRDefault="00240BDB" w:rsidP="00DB0BDC">
            <w:pPr>
              <w:widowControl/>
              <w:spacing w:line="240" w:lineRule="auto"/>
              <w:rPr>
                <w:color w:val="000000"/>
              </w:rPr>
            </w:pPr>
            <w:r>
              <w:rPr>
                <w:color w:val="000000"/>
              </w:rPr>
              <w:t>Khang</w:t>
            </w:r>
          </w:p>
        </w:tc>
        <w:tc>
          <w:tcPr>
            <w:tcW w:w="36" w:type="dxa"/>
            <w:vAlign w:val="center"/>
            <w:hideMark/>
          </w:tcPr>
          <w:p w14:paraId="46C6C5E9" w14:textId="77777777" w:rsidR="00DB0BDC" w:rsidRPr="00DB0BDC" w:rsidRDefault="00DB0BDC" w:rsidP="00DB0BDC">
            <w:pPr>
              <w:widowControl/>
              <w:spacing w:line="240" w:lineRule="auto"/>
            </w:pPr>
          </w:p>
        </w:tc>
      </w:tr>
      <w:tr w:rsidR="00DB0BDC" w:rsidRPr="00DB0BDC" w14:paraId="18960A65" w14:textId="77777777" w:rsidTr="00240BDB">
        <w:trPr>
          <w:trHeight w:val="300"/>
        </w:trPr>
        <w:tc>
          <w:tcPr>
            <w:tcW w:w="958" w:type="dxa"/>
            <w:vMerge/>
            <w:tcBorders>
              <w:top w:val="nil"/>
              <w:left w:val="single" w:sz="8" w:space="0" w:color="auto"/>
              <w:bottom w:val="single" w:sz="8" w:space="0" w:color="000000"/>
              <w:right w:val="single" w:sz="8" w:space="0" w:color="auto"/>
            </w:tcBorders>
            <w:vAlign w:val="center"/>
            <w:hideMark/>
          </w:tcPr>
          <w:p w14:paraId="5EFF289F" w14:textId="77777777" w:rsidR="00DB0BDC" w:rsidRPr="00DB0BDC" w:rsidRDefault="00DB0BDC" w:rsidP="00DB0BDC">
            <w:pPr>
              <w:widowControl/>
              <w:spacing w:line="240" w:lineRule="auto"/>
              <w:rPr>
                <w:color w:val="000000"/>
              </w:rPr>
            </w:pPr>
          </w:p>
        </w:tc>
        <w:tc>
          <w:tcPr>
            <w:tcW w:w="3779" w:type="dxa"/>
            <w:tcBorders>
              <w:top w:val="nil"/>
              <w:left w:val="nil"/>
              <w:bottom w:val="single" w:sz="4" w:space="0" w:color="auto"/>
              <w:right w:val="single" w:sz="8" w:space="0" w:color="auto"/>
            </w:tcBorders>
            <w:shd w:val="clear" w:color="auto" w:fill="auto"/>
            <w:vAlign w:val="center"/>
            <w:hideMark/>
          </w:tcPr>
          <w:p w14:paraId="7DC651FF" w14:textId="77777777" w:rsidR="00DB0BDC" w:rsidRPr="00DB0BDC" w:rsidRDefault="00DB0BDC" w:rsidP="00DB0BDC">
            <w:pPr>
              <w:widowControl/>
              <w:spacing w:line="240" w:lineRule="auto"/>
              <w:rPr>
                <w:color w:val="000000"/>
              </w:rPr>
            </w:pPr>
            <w:r w:rsidRPr="00DB0BDC">
              <w:rPr>
                <w:color w:val="000000"/>
              </w:rPr>
              <w:t>Giao diện Web design</w:t>
            </w:r>
          </w:p>
        </w:tc>
        <w:tc>
          <w:tcPr>
            <w:tcW w:w="1019" w:type="dxa"/>
            <w:tcBorders>
              <w:top w:val="nil"/>
              <w:left w:val="nil"/>
              <w:bottom w:val="single" w:sz="4" w:space="0" w:color="auto"/>
              <w:right w:val="single" w:sz="8" w:space="0" w:color="auto"/>
            </w:tcBorders>
            <w:shd w:val="clear" w:color="auto" w:fill="auto"/>
            <w:vAlign w:val="center"/>
            <w:hideMark/>
          </w:tcPr>
          <w:p w14:paraId="3C44959A" w14:textId="77777777" w:rsidR="00DB0BDC" w:rsidRPr="00DB0BDC" w:rsidRDefault="00DB0BDC" w:rsidP="00DB0BDC">
            <w:pPr>
              <w:widowControl/>
              <w:spacing w:line="240" w:lineRule="auto"/>
              <w:jc w:val="right"/>
              <w:rPr>
                <w:color w:val="000000"/>
              </w:rPr>
            </w:pPr>
            <w:r w:rsidRPr="00DB0BDC">
              <w:rPr>
                <w:color w:val="000000"/>
              </w:rPr>
              <w:t>18/11/2022</w:t>
            </w:r>
          </w:p>
        </w:tc>
        <w:tc>
          <w:tcPr>
            <w:tcW w:w="1019" w:type="dxa"/>
            <w:tcBorders>
              <w:top w:val="nil"/>
              <w:left w:val="nil"/>
              <w:bottom w:val="single" w:sz="4" w:space="0" w:color="auto"/>
              <w:right w:val="single" w:sz="8" w:space="0" w:color="auto"/>
            </w:tcBorders>
            <w:shd w:val="clear" w:color="auto" w:fill="auto"/>
            <w:vAlign w:val="center"/>
            <w:hideMark/>
          </w:tcPr>
          <w:p w14:paraId="2E2C196D" w14:textId="77777777" w:rsidR="00DB0BDC" w:rsidRPr="00DB0BDC" w:rsidRDefault="00DB0BDC" w:rsidP="00DB0BDC">
            <w:pPr>
              <w:widowControl/>
              <w:spacing w:line="240" w:lineRule="auto"/>
              <w:jc w:val="right"/>
              <w:rPr>
                <w:color w:val="000000"/>
              </w:rPr>
            </w:pPr>
            <w:r w:rsidRPr="00DB0BDC">
              <w:rPr>
                <w:color w:val="000000"/>
              </w:rPr>
              <w:t>28/11/2022</w:t>
            </w:r>
          </w:p>
        </w:tc>
        <w:tc>
          <w:tcPr>
            <w:tcW w:w="2069" w:type="dxa"/>
            <w:tcBorders>
              <w:top w:val="nil"/>
              <w:left w:val="nil"/>
              <w:bottom w:val="single" w:sz="4" w:space="0" w:color="auto"/>
              <w:right w:val="single" w:sz="8" w:space="0" w:color="auto"/>
            </w:tcBorders>
            <w:shd w:val="clear" w:color="auto" w:fill="auto"/>
            <w:vAlign w:val="center"/>
            <w:hideMark/>
          </w:tcPr>
          <w:p w14:paraId="6CD83453" w14:textId="1A03D5DB" w:rsidR="00DB0BDC" w:rsidRPr="00DB0BDC" w:rsidRDefault="00240BDB" w:rsidP="00DB0BDC">
            <w:pPr>
              <w:widowControl/>
              <w:spacing w:line="240" w:lineRule="auto"/>
              <w:rPr>
                <w:color w:val="000000"/>
              </w:rPr>
            </w:pPr>
            <w:r>
              <w:rPr>
                <w:color w:val="000000"/>
              </w:rPr>
              <w:t>Khang, Tài</w:t>
            </w:r>
          </w:p>
        </w:tc>
        <w:tc>
          <w:tcPr>
            <w:tcW w:w="36" w:type="dxa"/>
            <w:vAlign w:val="center"/>
            <w:hideMark/>
          </w:tcPr>
          <w:p w14:paraId="3D5C4A2A" w14:textId="77777777" w:rsidR="00DB0BDC" w:rsidRPr="00DB0BDC" w:rsidRDefault="00DB0BDC" w:rsidP="00DB0BDC">
            <w:pPr>
              <w:widowControl/>
              <w:spacing w:line="240" w:lineRule="auto"/>
            </w:pPr>
          </w:p>
        </w:tc>
      </w:tr>
      <w:tr w:rsidR="00DB0BDC" w:rsidRPr="00DB0BDC" w14:paraId="1EA6F1E4" w14:textId="77777777" w:rsidTr="00240BDB">
        <w:trPr>
          <w:trHeight w:val="300"/>
        </w:trPr>
        <w:tc>
          <w:tcPr>
            <w:tcW w:w="958" w:type="dxa"/>
            <w:vMerge/>
            <w:tcBorders>
              <w:top w:val="nil"/>
              <w:left w:val="single" w:sz="8" w:space="0" w:color="auto"/>
              <w:bottom w:val="single" w:sz="8" w:space="0" w:color="000000"/>
              <w:right w:val="single" w:sz="8" w:space="0" w:color="auto"/>
            </w:tcBorders>
            <w:vAlign w:val="center"/>
            <w:hideMark/>
          </w:tcPr>
          <w:p w14:paraId="4F199610" w14:textId="77777777" w:rsidR="00DB0BDC" w:rsidRPr="00DB0BDC" w:rsidRDefault="00DB0BDC" w:rsidP="00DB0BDC">
            <w:pPr>
              <w:widowControl/>
              <w:spacing w:line="240" w:lineRule="auto"/>
              <w:rPr>
                <w:color w:val="000000"/>
              </w:rPr>
            </w:pPr>
          </w:p>
        </w:tc>
        <w:tc>
          <w:tcPr>
            <w:tcW w:w="3779" w:type="dxa"/>
            <w:tcBorders>
              <w:top w:val="single" w:sz="4" w:space="0" w:color="auto"/>
              <w:left w:val="nil"/>
              <w:bottom w:val="single" w:sz="8" w:space="0" w:color="auto"/>
              <w:right w:val="single" w:sz="8" w:space="0" w:color="auto"/>
            </w:tcBorders>
            <w:shd w:val="clear" w:color="auto" w:fill="auto"/>
            <w:vAlign w:val="center"/>
            <w:hideMark/>
          </w:tcPr>
          <w:p w14:paraId="239EC7B2" w14:textId="77777777" w:rsidR="00DB0BDC" w:rsidRPr="00DB0BDC" w:rsidRDefault="00DB0BDC" w:rsidP="00DB0BDC">
            <w:pPr>
              <w:widowControl/>
              <w:spacing w:line="240" w:lineRule="auto"/>
              <w:rPr>
                <w:color w:val="000000"/>
              </w:rPr>
            </w:pPr>
            <w:r w:rsidRPr="00DB0BDC">
              <w:rPr>
                <w:color w:val="000000"/>
              </w:rPr>
              <w:t>Database design</w:t>
            </w:r>
          </w:p>
        </w:tc>
        <w:tc>
          <w:tcPr>
            <w:tcW w:w="1019" w:type="dxa"/>
            <w:tcBorders>
              <w:top w:val="single" w:sz="4" w:space="0" w:color="auto"/>
              <w:left w:val="nil"/>
              <w:bottom w:val="single" w:sz="8" w:space="0" w:color="auto"/>
              <w:right w:val="single" w:sz="8" w:space="0" w:color="auto"/>
            </w:tcBorders>
            <w:shd w:val="clear" w:color="auto" w:fill="auto"/>
            <w:vAlign w:val="center"/>
            <w:hideMark/>
          </w:tcPr>
          <w:p w14:paraId="1D5FB003" w14:textId="77777777" w:rsidR="00DB0BDC" w:rsidRPr="00DB0BDC" w:rsidRDefault="00DB0BDC" w:rsidP="00DB0BDC">
            <w:pPr>
              <w:widowControl/>
              <w:spacing w:line="240" w:lineRule="auto"/>
              <w:jc w:val="right"/>
              <w:rPr>
                <w:color w:val="000000"/>
              </w:rPr>
            </w:pPr>
            <w:r w:rsidRPr="00DB0BDC">
              <w:rPr>
                <w:color w:val="000000"/>
              </w:rPr>
              <w:t>18/11/2022</w:t>
            </w:r>
          </w:p>
        </w:tc>
        <w:tc>
          <w:tcPr>
            <w:tcW w:w="1019" w:type="dxa"/>
            <w:tcBorders>
              <w:top w:val="single" w:sz="4" w:space="0" w:color="auto"/>
              <w:left w:val="nil"/>
              <w:bottom w:val="single" w:sz="8" w:space="0" w:color="auto"/>
              <w:right w:val="single" w:sz="8" w:space="0" w:color="auto"/>
            </w:tcBorders>
            <w:shd w:val="clear" w:color="auto" w:fill="auto"/>
            <w:vAlign w:val="center"/>
            <w:hideMark/>
          </w:tcPr>
          <w:p w14:paraId="7AF02D57" w14:textId="77777777" w:rsidR="00DB0BDC" w:rsidRPr="00DB0BDC" w:rsidRDefault="00DB0BDC" w:rsidP="00DB0BDC">
            <w:pPr>
              <w:widowControl/>
              <w:spacing w:line="240" w:lineRule="auto"/>
              <w:jc w:val="right"/>
              <w:rPr>
                <w:color w:val="000000"/>
              </w:rPr>
            </w:pPr>
            <w:r w:rsidRPr="00DB0BDC">
              <w:rPr>
                <w:color w:val="000000"/>
              </w:rPr>
              <w:t>28/11/2022</w:t>
            </w:r>
          </w:p>
        </w:tc>
        <w:tc>
          <w:tcPr>
            <w:tcW w:w="2069" w:type="dxa"/>
            <w:tcBorders>
              <w:top w:val="single" w:sz="4" w:space="0" w:color="auto"/>
              <w:left w:val="nil"/>
              <w:bottom w:val="single" w:sz="8" w:space="0" w:color="auto"/>
              <w:right w:val="single" w:sz="8" w:space="0" w:color="auto"/>
            </w:tcBorders>
            <w:shd w:val="clear" w:color="auto" w:fill="auto"/>
            <w:vAlign w:val="center"/>
            <w:hideMark/>
          </w:tcPr>
          <w:p w14:paraId="6B086308" w14:textId="77777777" w:rsidR="00DB0BDC" w:rsidRPr="00DB0BDC" w:rsidRDefault="00DB0BDC" w:rsidP="00DB0BDC">
            <w:pPr>
              <w:widowControl/>
              <w:spacing w:line="240" w:lineRule="auto"/>
              <w:rPr>
                <w:color w:val="000000"/>
              </w:rPr>
            </w:pPr>
            <w:r w:rsidRPr="00DB0BDC">
              <w:rPr>
                <w:color w:val="000000"/>
              </w:rPr>
              <w:t>Khang</w:t>
            </w:r>
          </w:p>
        </w:tc>
        <w:tc>
          <w:tcPr>
            <w:tcW w:w="36" w:type="dxa"/>
            <w:vAlign w:val="center"/>
            <w:hideMark/>
          </w:tcPr>
          <w:p w14:paraId="3BCC10A2" w14:textId="77777777" w:rsidR="00DB0BDC" w:rsidRPr="00DB0BDC" w:rsidRDefault="00DB0BDC" w:rsidP="00DB0BDC">
            <w:pPr>
              <w:widowControl/>
              <w:spacing w:line="240" w:lineRule="auto"/>
            </w:pPr>
          </w:p>
        </w:tc>
      </w:tr>
      <w:tr w:rsidR="00DB0BDC" w:rsidRPr="00DB0BDC" w14:paraId="446359B2"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059A85E8"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140FD31A" w14:textId="77777777" w:rsidR="00DB0BDC" w:rsidRPr="00DB0BDC" w:rsidRDefault="00DB0BDC" w:rsidP="00DB0BDC">
            <w:pPr>
              <w:widowControl/>
              <w:spacing w:line="240" w:lineRule="auto"/>
              <w:rPr>
                <w:color w:val="000000"/>
              </w:rPr>
            </w:pPr>
            <w:r w:rsidRPr="00DB0BDC">
              <w:rPr>
                <w:color w:val="000000"/>
              </w:rPr>
              <w:t>PA Review</w:t>
            </w:r>
          </w:p>
        </w:tc>
        <w:tc>
          <w:tcPr>
            <w:tcW w:w="1019" w:type="dxa"/>
            <w:tcBorders>
              <w:top w:val="nil"/>
              <w:left w:val="nil"/>
              <w:bottom w:val="single" w:sz="8" w:space="0" w:color="auto"/>
              <w:right w:val="single" w:sz="8" w:space="0" w:color="auto"/>
            </w:tcBorders>
            <w:shd w:val="clear" w:color="auto" w:fill="auto"/>
            <w:vAlign w:val="center"/>
            <w:hideMark/>
          </w:tcPr>
          <w:p w14:paraId="3E223A4D" w14:textId="77777777" w:rsidR="00DB0BDC" w:rsidRPr="00DB0BDC" w:rsidRDefault="00DB0BDC" w:rsidP="00DB0BDC">
            <w:pPr>
              <w:widowControl/>
              <w:spacing w:line="240" w:lineRule="auto"/>
              <w:jc w:val="right"/>
              <w:rPr>
                <w:color w:val="000000"/>
              </w:rPr>
            </w:pPr>
            <w:r w:rsidRPr="00DB0BDC">
              <w:rPr>
                <w:color w:val="000000"/>
              </w:rPr>
              <w:t>28/11/2022</w:t>
            </w:r>
          </w:p>
        </w:tc>
        <w:tc>
          <w:tcPr>
            <w:tcW w:w="1019" w:type="dxa"/>
            <w:tcBorders>
              <w:top w:val="nil"/>
              <w:left w:val="nil"/>
              <w:bottom w:val="single" w:sz="8" w:space="0" w:color="auto"/>
              <w:right w:val="single" w:sz="8" w:space="0" w:color="auto"/>
            </w:tcBorders>
            <w:shd w:val="clear" w:color="auto" w:fill="auto"/>
            <w:vAlign w:val="center"/>
            <w:hideMark/>
          </w:tcPr>
          <w:p w14:paraId="42237C1B" w14:textId="77777777" w:rsidR="00DB0BDC" w:rsidRPr="00DB0BDC" w:rsidRDefault="00DB0BDC" w:rsidP="00DB0BDC">
            <w:pPr>
              <w:widowControl/>
              <w:spacing w:line="240" w:lineRule="auto"/>
              <w:jc w:val="right"/>
              <w:rPr>
                <w:color w:val="000000"/>
              </w:rPr>
            </w:pPr>
            <w:r w:rsidRPr="00DB0BDC">
              <w:rPr>
                <w:color w:val="000000"/>
              </w:rPr>
              <w:t>30/11/2022</w:t>
            </w:r>
          </w:p>
        </w:tc>
        <w:tc>
          <w:tcPr>
            <w:tcW w:w="2069" w:type="dxa"/>
            <w:tcBorders>
              <w:top w:val="nil"/>
              <w:left w:val="nil"/>
              <w:bottom w:val="single" w:sz="8" w:space="0" w:color="auto"/>
              <w:right w:val="single" w:sz="8" w:space="0" w:color="auto"/>
            </w:tcBorders>
            <w:shd w:val="clear" w:color="auto" w:fill="auto"/>
            <w:vAlign w:val="center"/>
            <w:hideMark/>
          </w:tcPr>
          <w:p w14:paraId="665CF35E"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16F15C01" w14:textId="77777777" w:rsidR="00DB0BDC" w:rsidRPr="00DB0BDC" w:rsidRDefault="00DB0BDC" w:rsidP="00DB0BDC">
            <w:pPr>
              <w:widowControl/>
              <w:spacing w:line="240" w:lineRule="auto"/>
            </w:pPr>
          </w:p>
        </w:tc>
      </w:tr>
      <w:tr w:rsidR="00DB0BDC" w:rsidRPr="00DB0BDC" w14:paraId="265C41AB" w14:textId="77777777" w:rsidTr="00DB0BDC">
        <w:trPr>
          <w:trHeight w:val="300"/>
        </w:trPr>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3274D882" w14:textId="77777777" w:rsidR="00DB0BDC" w:rsidRPr="00DB0BDC" w:rsidRDefault="00DB0BDC" w:rsidP="00DB0BDC">
            <w:pPr>
              <w:widowControl/>
              <w:spacing w:line="240" w:lineRule="auto"/>
              <w:jc w:val="center"/>
              <w:rPr>
                <w:color w:val="000000"/>
              </w:rPr>
            </w:pPr>
            <w:r w:rsidRPr="00DB0BDC">
              <w:rPr>
                <w:color w:val="000000"/>
              </w:rPr>
              <w:t>PA4</w:t>
            </w:r>
          </w:p>
        </w:tc>
        <w:tc>
          <w:tcPr>
            <w:tcW w:w="3779" w:type="dxa"/>
            <w:tcBorders>
              <w:top w:val="nil"/>
              <w:left w:val="nil"/>
              <w:bottom w:val="single" w:sz="8" w:space="0" w:color="auto"/>
              <w:right w:val="single" w:sz="8" w:space="0" w:color="auto"/>
            </w:tcBorders>
            <w:shd w:val="clear" w:color="auto" w:fill="auto"/>
            <w:vAlign w:val="center"/>
            <w:hideMark/>
          </w:tcPr>
          <w:p w14:paraId="47A2BAB5" w14:textId="77777777" w:rsidR="00DB0BDC" w:rsidRPr="00DB0BDC" w:rsidRDefault="00DB0BDC" w:rsidP="00DB0BDC">
            <w:pPr>
              <w:widowControl/>
              <w:spacing w:line="240" w:lineRule="auto"/>
              <w:rPr>
                <w:color w:val="000000"/>
              </w:rPr>
            </w:pPr>
            <w:r w:rsidRPr="00DB0BDC">
              <w:rPr>
                <w:color w:val="000000"/>
              </w:rPr>
              <w:t>Xem xét chỉnh sửa các tài liệu</w:t>
            </w:r>
          </w:p>
        </w:tc>
        <w:tc>
          <w:tcPr>
            <w:tcW w:w="1019" w:type="dxa"/>
            <w:tcBorders>
              <w:top w:val="nil"/>
              <w:left w:val="nil"/>
              <w:bottom w:val="single" w:sz="8" w:space="0" w:color="auto"/>
              <w:right w:val="single" w:sz="8" w:space="0" w:color="auto"/>
            </w:tcBorders>
            <w:shd w:val="clear" w:color="auto" w:fill="auto"/>
            <w:vAlign w:val="center"/>
            <w:hideMark/>
          </w:tcPr>
          <w:p w14:paraId="48E19688" w14:textId="77777777" w:rsidR="00DB0BDC" w:rsidRPr="00DB0BDC" w:rsidRDefault="00DB0BDC" w:rsidP="00DB0BDC">
            <w:pPr>
              <w:widowControl/>
              <w:spacing w:line="240" w:lineRule="auto"/>
              <w:jc w:val="right"/>
              <w:rPr>
                <w:color w:val="000000"/>
              </w:rPr>
            </w:pPr>
            <w:r w:rsidRPr="00DB0BDC">
              <w:rPr>
                <w:color w:val="000000"/>
              </w:rPr>
              <w:t>30/11/2022</w:t>
            </w:r>
          </w:p>
        </w:tc>
        <w:tc>
          <w:tcPr>
            <w:tcW w:w="1019" w:type="dxa"/>
            <w:tcBorders>
              <w:top w:val="nil"/>
              <w:left w:val="nil"/>
              <w:bottom w:val="single" w:sz="8" w:space="0" w:color="auto"/>
              <w:right w:val="single" w:sz="8" w:space="0" w:color="auto"/>
            </w:tcBorders>
            <w:shd w:val="clear" w:color="auto" w:fill="auto"/>
            <w:vAlign w:val="center"/>
            <w:hideMark/>
          </w:tcPr>
          <w:p w14:paraId="1158C503" w14:textId="77777777" w:rsidR="00DB0BDC" w:rsidRPr="00DB0BDC" w:rsidRDefault="00DB0BDC" w:rsidP="00DB0BDC">
            <w:pPr>
              <w:widowControl/>
              <w:spacing w:line="240" w:lineRule="auto"/>
              <w:jc w:val="right"/>
              <w:rPr>
                <w:color w:val="000000"/>
              </w:rPr>
            </w:pPr>
            <w:r w:rsidRPr="00DB0BDC">
              <w:rPr>
                <w:color w:val="000000"/>
              </w:rPr>
              <w:t>1/12/2022</w:t>
            </w:r>
          </w:p>
        </w:tc>
        <w:tc>
          <w:tcPr>
            <w:tcW w:w="2069" w:type="dxa"/>
            <w:tcBorders>
              <w:top w:val="nil"/>
              <w:left w:val="nil"/>
              <w:bottom w:val="single" w:sz="8" w:space="0" w:color="auto"/>
              <w:right w:val="single" w:sz="8" w:space="0" w:color="auto"/>
            </w:tcBorders>
            <w:shd w:val="clear" w:color="auto" w:fill="auto"/>
            <w:vAlign w:val="center"/>
            <w:hideMark/>
          </w:tcPr>
          <w:p w14:paraId="158AC342"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0771732D" w14:textId="77777777" w:rsidR="00DB0BDC" w:rsidRPr="00DB0BDC" w:rsidRDefault="00DB0BDC" w:rsidP="00DB0BDC">
            <w:pPr>
              <w:widowControl/>
              <w:spacing w:line="240" w:lineRule="auto"/>
            </w:pPr>
          </w:p>
        </w:tc>
      </w:tr>
      <w:tr w:rsidR="00DB0BDC" w:rsidRPr="00DB0BDC" w14:paraId="42C3A8A4"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3C4FF910"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6312C0A3" w14:textId="77777777" w:rsidR="00DB0BDC" w:rsidRPr="00DB0BDC" w:rsidRDefault="00DB0BDC" w:rsidP="00DB0BDC">
            <w:pPr>
              <w:widowControl/>
              <w:spacing w:line="240" w:lineRule="auto"/>
              <w:rPr>
                <w:color w:val="000000"/>
              </w:rPr>
            </w:pPr>
            <w:r w:rsidRPr="00DB0BDC">
              <w:rPr>
                <w:color w:val="000000"/>
              </w:rPr>
              <w:t>Triễn khai Dự án</w:t>
            </w:r>
          </w:p>
        </w:tc>
        <w:tc>
          <w:tcPr>
            <w:tcW w:w="1019" w:type="dxa"/>
            <w:tcBorders>
              <w:top w:val="nil"/>
              <w:left w:val="nil"/>
              <w:bottom w:val="single" w:sz="8" w:space="0" w:color="auto"/>
              <w:right w:val="single" w:sz="8" w:space="0" w:color="auto"/>
            </w:tcBorders>
            <w:shd w:val="clear" w:color="auto" w:fill="auto"/>
            <w:vAlign w:val="center"/>
            <w:hideMark/>
          </w:tcPr>
          <w:p w14:paraId="617527A5" w14:textId="77777777" w:rsidR="00DB0BDC" w:rsidRPr="00DB0BDC" w:rsidRDefault="00DB0BDC" w:rsidP="00DB0BDC">
            <w:pPr>
              <w:widowControl/>
              <w:spacing w:line="240" w:lineRule="auto"/>
              <w:jc w:val="right"/>
              <w:rPr>
                <w:color w:val="000000"/>
              </w:rPr>
            </w:pPr>
            <w:r w:rsidRPr="00DB0BDC">
              <w:rPr>
                <w:color w:val="000000"/>
              </w:rPr>
              <w:t>1/12/2022</w:t>
            </w:r>
          </w:p>
        </w:tc>
        <w:tc>
          <w:tcPr>
            <w:tcW w:w="1019" w:type="dxa"/>
            <w:tcBorders>
              <w:top w:val="nil"/>
              <w:left w:val="nil"/>
              <w:bottom w:val="single" w:sz="8" w:space="0" w:color="auto"/>
              <w:right w:val="single" w:sz="8" w:space="0" w:color="auto"/>
            </w:tcBorders>
            <w:shd w:val="clear" w:color="auto" w:fill="auto"/>
            <w:vAlign w:val="center"/>
            <w:hideMark/>
          </w:tcPr>
          <w:p w14:paraId="667EDD80" w14:textId="77777777" w:rsidR="00DB0BDC" w:rsidRPr="00DB0BDC" w:rsidRDefault="00DB0BDC" w:rsidP="00DB0BDC">
            <w:pPr>
              <w:widowControl/>
              <w:spacing w:line="240" w:lineRule="auto"/>
              <w:jc w:val="right"/>
              <w:rPr>
                <w:color w:val="000000"/>
              </w:rPr>
            </w:pPr>
            <w:r w:rsidRPr="00DB0BDC">
              <w:rPr>
                <w:color w:val="000000"/>
              </w:rPr>
              <w:t>13/12/2022</w:t>
            </w:r>
          </w:p>
        </w:tc>
        <w:tc>
          <w:tcPr>
            <w:tcW w:w="2069" w:type="dxa"/>
            <w:tcBorders>
              <w:top w:val="nil"/>
              <w:left w:val="nil"/>
              <w:bottom w:val="single" w:sz="8" w:space="0" w:color="auto"/>
              <w:right w:val="single" w:sz="8" w:space="0" w:color="auto"/>
            </w:tcBorders>
            <w:shd w:val="clear" w:color="auto" w:fill="auto"/>
            <w:vAlign w:val="center"/>
            <w:hideMark/>
          </w:tcPr>
          <w:p w14:paraId="2C045B4E" w14:textId="73F881BA" w:rsidR="00DB0BDC" w:rsidRPr="00DB0BDC" w:rsidRDefault="00DB0BDC" w:rsidP="00DB0BDC">
            <w:pPr>
              <w:widowControl/>
              <w:spacing w:line="240" w:lineRule="auto"/>
              <w:rPr>
                <w:color w:val="000000"/>
              </w:rPr>
            </w:pPr>
            <w:r w:rsidRPr="00DB0BDC">
              <w:rPr>
                <w:color w:val="000000"/>
              </w:rPr>
              <w:t>T</w:t>
            </w:r>
            <w:r>
              <w:rPr>
                <w:color w:val="000000"/>
              </w:rPr>
              <w:t>ất cả thảnh viên</w:t>
            </w:r>
          </w:p>
        </w:tc>
        <w:tc>
          <w:tcPr>
            <w:tcW w:w="36" w:type="dxa"/>
            <w:vAlign w:val="center"/>
            <w:hideMark/>
          </w:tcPr>
          <w:p w14:paraId="3E2F9714" w14:textId="77777777" w:rsidR="00DB0BDC" w:rsidRPr="00DB0BDC" w:rsidRDefault="00DB0BDC" w:rsidP="00DB0BDC">
            <w:pPr>
              <w:widowControl/>
              <w:spacing w:line="240" w:lineRule="auto"/>
            </w:pPr>
          </w:p>
        </w:tc>
      </w:tr>
      <w:tr w:rsidR="00DB0BDC" w:rsidRPr="00DB0BDC" w14:paraId="3CB40664"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67297544"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3C849BCD" w14:textId="77777777" w:rsidR="00DB0BDC" w:rsidRPr="00DB0BDC" w:rsidRDefault="00DB0BDC" w:rsidP="00DB0BDC">
            <w:pPr>
              <w:widowControl/>
              <w:spacing w:line="240" w:lineRule="auto"/>
              <w:rPr>
                <w:color w:val="000000"/>
              </w:rPr>
            </w:pPr>
            <w:r w:rsidRPr="00DB0BDC">
              <w:rPr>
                <w:color w:val="000000"/>
              </w:rPr>
              <w:t>Kiểm thử</w:t>
            </w:r>
          </w:p>
        </w:tc>
        <w:tc>
          <w:tcPr>
            <w:tcW w:w="1019" w:type="dxa"/>
            <w:tcBorders>
              <w:top w:val="nil"/>
              <w:left w:val="nil"/>
              <w:bottom w:val="single" w:sz="8" w:space="0" w:color="auto"/>
              <w:right w:val="single" w:sz="8" w:space="0" w:color="auto"/>
            </w:tcBorders>
            <w:shd w:val="clear" w:color="auto" w:fill="auto"/>
            <w:vAlign w:val="center"/>
            <w:hideMark/>
          </w:tcPr>
          <w:p w14:paraId="4659E91B" w14:textId="77777777" w:rsidR="00DB0BDC" w:rsidRPr="00DB0BDC" w:rsidRDefault="00DB0BDC" w:rsidP="00DB0BDC">
            <w:pPr>
              <w:widowControl/>
              <w:spacing w:line="240" w:lineRule="auto"/>
              <w:jc w:val="right"/>
              <w:rPr>
                <w:color w:val="000000"/>
              </w:rPr>
            </w:pPr>
            <w:r w:rsidRPr="00DB0BDC">
              <w:rPr>
                <w:color w:val="000000"/>
              </w:rPr>
              <w:t>13/12/2022</w:t>
            </w:r>
          </w:p>
        </w:tc>
        <w:tc>
          <w:tcPr>
            <w:tcW w:w="1019" w:type="dxa"/>
            <w:tcBorders>
              <w:top w:val="nil"/>
              <w:left w:val="nil"/>
              <w:bottom w:val="single" w:sz="8" w:space="0" w:color="auto"/>
              <w:right w:val="single" w:sz="8" w:space="0" w:color="auto"/>
            </w:tcBorders>
            <w:shd w:val="clear" w:color="auto" w:fill="auto"/>
            <w:vAlign w:val="center"/>
            <w:hideMark/>
          </w:tcPr>
          <w:p w14:paraId="02507E4A" w14:textId="77777777" w:rsidR="00DB0BDC" w:rsidRPr="00DB0BDC" w:rsidRDefault="00DB0BDC" w:rsidP="00DB0BDC">
            <w:pPr>
              <w:widowControl/>
              <w:spacing w:line="240" w:lineRule="auto"/>
              <w:jc w:val="right"/>
              <w:rPr>
                <w:color w:val="000000"/>
              </w:rPr>
            </w:pPr>
            <w:r w:rsidRPr="00DB0BDC">
              <w:rPr>
                <w:color w:val="000000"/>
              </w:rPr>
              <w:t>14/12/2022</w:t>
            </w:r>
          </w:p>
        </w:tc>
        <w:tc>
          <w:tcPr>
            <w:tcW w:w="2069" w:type="dxa"/>
            <w:tcBorders>
              <w:top w:val="nil"/>
              <w:left w:val="nil"/>
              <w:bottom w:val="single" w:sz="8" w:space="0" w:color="auto"/>
              <w:right w:val="single" w:sz="8" w:space="0" w:color="auto"/>
            </w:tcBorders>
            <w:shd w:val="clear" w:color="auto" w:fill="auto"/>
            <w:vAlign w:val="center"/>
            <w:hideMark/>
          </w:tcPr>
          <w:p w14:paraId="65098950" w14:textId="4F53B7C1" w:rsidR="00DB0BDC" w:rsidRPr="00DB0BDC" w:rsidRDefault="00DB0BDC" w:rsidP="00DB0BDC">
            <w:pPr>
              <w:widowControl/>
              <w:spacing w:line="240" w:lineRule="auto"/>
              <w:rPr>
                <w:color w:val="000000"/>
              </w:rPr>
            </w:pPr>
            <w:r>
              <w:rPr>
                <w:color w:val="000000"/>
              </w:rPr>
              <w:t>Sinh</w:t>
            </w:r>
          </w:p>
        </w:tc>
        <w:tc>
          <w:tcPr>
            <w:tcW w:w="36" w:type="dxa"/>
            <w:vAlign w:val="center"/>
            <w:hideMark/>
          </w:tcPr>
          <w:p w14:paraId="39E5B741" w14:textId="77777777" w:rsidR="00DB0BDC" w:rsidRPr="00DB0BDC" w:rsidRDefault="00DB0BDC" w:rsidP="00DB0BDC">
            <w:pPr>
              <w:widowControl/>
              <w:spacing w:line="240" w:lineRule="auto"/>
            </w:pPr>
          </w:p>
        </w:tc>
      </w:tr>
      <w:tr w:rsidR="00DB0BDC" w:rsidRPr="00DB0BDC" w14:paraId="7F8BBC4C"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6165F2A2"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1F1A158F" w14:textId="6E292CD1" w:rsidR="00DB0BDC" w:rsidRPr="00DB0BDC" w:rsidRDefault="00DB0BDC" w:rsidP="00DB0BDC">
            <w:pPr>
              <w:widowControl/>
              <w:spacing w:line="240" w:lineRule="auto"/>
              <w:rPr>
                <w:color w:val="000000"/>
              </w:rPr>
            </w:pPr>
            <w:r>
              <w:rPr>
                <w:color w:val="000000"/>
              </w:rPr>
              <w:t>Release1</w:t>
            </w:r>
          </w:p>
        </w:tc>
        <w:tc>
          <w:tcPr>
            <w:tcW w:w="1019" w:type="dxa"/>
            <w:tcBorders>
              <w:top w:val="nil"/>
              <w:left w:val="nil"/>
              <w:bottom w:val="single" w:sz="8" w:space="0" w:color="auto"/>
              <w:right w:val="single" w:sz="8" w:space="0" w:color="auto"/>
            </w:tcBorders>
            <w:shd w:val="clear" w:color="auto" w:fill="auto"/>
            <w:vAlign w:val="center"/>
            <w:hideMark/>
          </w:tcPr>
          <w:p w14:paraId="46B9C738" w14:textId="77777777" w:rsidR="00DB0BDC" w:rsidRPr="00DB0BDC" w:rsidRDefault="00DB0BDC" w:rsidP="00DB0BDC">
            <w:pPr>
              <w:widowControl/>
              <w:spacing w:line="240" w:lineRule="auto"/>
              <w:jc w:val="right"/>
              <w:rPr>
                <w:color w:val="000000"/>
              </w:rPr>
            </w:pPr>
            <w:r w:rsidRPr="00DB0BDC">
              <w:rPr>
                <w:color w:val="000000"/>
              </w:rPr>
              <w:t>14/12/2022</w:t>
            </w:r>
          </w:p>
        </w:tc>
        <w:tc>
          <w:tcPr>
            <w:tcW w:w="1019" w:type="dxa"/>
            <w:tcBorders>
              <w:top w:val="nil"/>
              <w:left w:val="nil"/>
              <w:bottom w:val="single" w:sz="8" w:space="0" w:color="auto"/>
              <w:right w:val="single" w:sz="8" w:space="0" w:color="auto"/>
            </w:tcBorders>
            <w:shd w:val="clear" w:color="auto" w:fill="auto"/>
            <w:vAlign w:val="center"/>
            <w:hideMark/>
          </w:tcPr>
          <w:p w14:paraId="601C98FE" w14:textId="77777777" w:rsidR="00DB0BDC" w:rsidRPr="00DB0BDC" w:rsidRDefault="00DB0BDC" w:rsidP="00DB0BDC">
            <w:pPr>
              <w:widowControl/>
              <w:spacing w:line="240" w:lineRule="auto"/>
              <w:jc w:val="right"/>
              <w:rPr>
                <w:color w:val="000000"/>
              </w:rPr>
            </w:pPr>
            <w:r w:rsidRPr="00DB0BDC">
              <w:rPr>
                <w:color w:val="000000"/>
              </w:rPr>
              <w:t>14/12/2022</w:t>
            </w:r>
          </w:p>
        </w:tc>
        <w:tc>
          <w:tcPr>
            <w:tcW w:w="2069" w:type="dxa"/>
            <w:tcBorders>
              <w:top w:val="nil"/>
              <w:left w:val="nil"/>
              <w:bottom w:val="single" w:sz="8" w:space="0" w:color="auto"/>
              <w:right w:val="single" w:sz="8" w:space="0" w:color="auto"/>
            </w:tcBorders>
            <w:shd w:val="clear" w:color="auto" w:fill="auto"/>
            <w:vAlign w:val="center"/>
            <w:hideMark/>
          </w:tcPr>
          <w:p w14:paraId="44262675" w14:textId="0402296D" w:rsidR="00DB0BDC" w:rsidRPr="00DB0BDC" w:rsidRDefault="00DB0BDC" w:rsidP="00DB0BDC">
            <w:pPr>
              <w:widowControl/>
              <w:spacing w:line="240" w:lineRule="auto"/>
              <w:rPr>
                <w:color w:val="000000"/>
              </w:rPr>
            </w:pPr>
            <w:r w:rsidRPr="00DB0BDC">
              <w:rPr>
                <w:color w:val="000000"/>
              </w:rPr>
              <w:t>Khang</w:t>
            </w:r>
            <w:r w:rsidR="00240BDB">
              <w:rPr>
                <w:color w:val="000000"/>
              </w:rPr>
              <w:t>, Du</w:t>
            </w:r>
          </w:p>
        </w:tc>
        <w:tc>
          <w:tcPr>
            <w:tcW w:w="36" w:type="dxa"/>
            <w:vAlign w:val="center"/>
            <w:hideMark/>
          </w:tcPr>
          <w:p w14:paraId="069E3CB6" w14:textId="77777777" w:rsidR="00DB0BDC" w:rsidRPr="00DB0BDC" w:rsidRDefault="00DB0BDC" w:rsidP="00DB0BDC">
            <w:pPr>
              <w:widowControl/>
              <w:spacing w:line="240" w:lineRule="auto"/>
            </w:pPr>
          </w:p>
        </w:tc>
      </w:tr>
      <w:tr w:rsidR="00DB0BDC" w:rsidRPr="00DB0BDC" w14:paraId="4B960E4C" w14:textId="77777777" w:rsidTr="00DB0BDC">
        <w:trPr>
          <w:trHeight w:val="300"/>
        </w:trPr>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3B9EE" w14:textId="77777777" w:rsidR="00DB0BDC" w:rsidRPr="00DB0BDC" w:rsidRDefault="00DB0BDC" w:rsidP="00DB0BDC">
            <w:pPr>
              <w:widowControl/>
              <w:spacing w:line="240" w:lineRule="auto"/>
              <w:jc w:val="center"/>
              <w:rPr>
                <w:color w:val="000000"/>
              </w:rPr>
            </w:pPr>
            <w:r w:rsidRPr="00DB0BDC">
              <w:rPr>
                <w:color w:val="000000"/>
              </w:rPr>
              <w:t>PA5</w:t>
            </w:r>
          </w:p>
        </w:tc>
        <w:tc>
          <w:tcPr>
            <w:tcW w:w="3779" w:type="dxa"/>
            <w:tcBorders>
              <w:top w:val="nil"/>
              <w:left w:val="nil"/>
              <w:bottom w:val="single" w:sz="8" w:space="0" w:color="auto"/>
              <w:right w:val="single" w:sz="8" w:space="0" w:color="auto"/>
            </w:tcBorders>
            <w:shd w:val="clear" w:color="auto" w:fill="auto"/>
            <w:vAlign w:val="center"/>
            <w:hideMark/>
          </w:tcPr>
          <w:p w14:paraId="25C09EED" w14:textId="77777777" w:rsidR="00DB0BDC" w:rsidRPr="00DB0BDC" w:rsidRDefault="00DB0BDC" w:rsidP="00DB0BDC">
            <w:pPr>
              <w:widowControl/>
              <w:spacing w:line="240" w:lineRule="auto"/>
              <w:rPr>
                <w:color w:val="000000"/>
              </w:rPr>
            </w:pPr>
            <w:r w:rsidRPr="00DB0BDC">
              <w:rPr>
                <w:color w:val="000000"/>
              </w:rPr>
              <w:t>Xem xét chỉnh sửa các tài liệu</w:t>
            </w:r>
          </w:p>
        </w:tc>
        <w:tc>
          <w:tcPr>
            <w:tcW w:w="1019" w:type="dxa"/>
            <w:tcBorders>
              <w:top w:val="nil"/>
              <w:left w:val="nil"/>
              <w:bottom w:val="single" w:sz="8" w:space="0" w:color="auto"/>
              <w:right w:val="single" w:sz="8" w:space="0" w:color="auto"/>
            </w:tcBorders>
            <w:shd w:val="clear" w:color="auto" w:fill="auto"/>
            <w:vAlign w:val="center"/>
            <w:hideMark/>
          </w:tcPr>
          <w:p w14:paraId="699DBE2A" w14:textId="77777777" w:rsidR="00DB0BDC" w:rsidRPr="00DB0BDC" w:rsidRDefault="00DB0BDC" w:rsidP="00DB0BDC">
            <w:pPr>
              <w:widowControl/>
              <w:spacing w:line="240" w:lineRule="auto"/>
              <w:jc w:val="right"/>
              <w:rPr>
                <w:color w:val="000000"/>
              </w:rPr>
            </w:pPr>
            <w:r w:rsidRPr="00DB0BDC">
              <w:rPr>
                <w:color w:val="000000"/>
              </w:rPr>
              <w:t>14/12/2022</w:t>
            </w:r>
          </w:p>
        </w:tc>
        <w:tc>
          <w:tcPr>
            <w:tcW w:w="1019" w:type="dxa"/>
            <w:tcBorders>
              <w:top w:val="nil"/>
              <w:left w:val="nil"/>
              <w:bottom w:val="single" w:sz="8" w:space="0" w:color="auto"/>
              <w:right w:val="single" w:sz="8" w:space="0" w:color="auto"/>
            </w:tcBorders>
            <w:shd w:val="clear" w:color="auto" w:fill="auto"/>
            <w:vAlign w:val="center"/>
            <w:hideMark/>
          </w:tcPr>
          <w:p w14:paraId="639549D1" w14:textId="77777777" w:rsidR="00DB0BDC" w:rsidRPr="00DB0BDC" w:rsidRDefault="00DB0BDC" w:rsidP="00DB0BDC">
            <w:pPr>
              <w:widowControl/>
              <w:spacing w:line="240" w:lineRule="auto"/>
              <w:jc w:val="right"/>
              <w:rPr>
                <w:color w:val="000000"/>
              </w:rPr>
            </w:pPr>
            <w:r w:rsidRPr="00DB0BDC">
              <w:rPr>
                <w:color w:val="000000"/>
              </w:rPr>
              <w:t>15/12/2022</w:t>
            </w:r>
          </w:p>
        </w:tc>
        <w:tc>
          <w:tcPr>
            <w:tcW w:w="2069" w:type="dxa"/>
            <w:tcBorders>
              <w:top w:val="nil"/>
              <w:left w:val="nil"/>
              <w:bottom w:val="single" w:sz="8" w:space="0" w:color="auto"/>
              <w:right w:val="single" w:sz="8" w:space="0" w:color="auto"/>
            </w:tcBorders>
            <w:shd w:val="clear" w:color="auto" w:fill="auto"/>
            <w:vAlign w:val="center"/>
            <w:hideMark/>
          </w:tcPr>
          <w:p w14:paraId="713DBABA" w14:textId="77777777" w:rsidR="00DB0BDC" w:rsidRPr="00DB0BDC" w:rsidRDefault="00DB0BDC" w:rsidP="00DB0BDC">
            <w:pPr>
              <w:widowControl/>
              <w:spacing w:line="240" w:lineRule="auto"/>
              <w:rPr>
                <w:color w:val="000000"/>
              </w:rPr>
            </w:pPr>
            <w:r w:rsidRPr="00DB0BDC">
              <w:rPr>
                <w:color w:val="000000"/>
              </w:rPr>
              <w:t>Tất cả thành viên</w:t>
            </w:r>
          </w:p>
        </w:tc>
        <w:tc>
          <w:tcPr>
            <w:tcW w:w="36" w:type="dxa"/>
            <w:vAlign w:val="center"/>
            <w:hideMark/>
          </w:tcPr>
          <w:p w14:paraId="68316FAC" w14:textId="77777777" w:rsidR="00DB0BDC" w:rsidRPr="00DB0BDC" w:rsidRDefault="00DB0BDC" w:rsidP="00DB0BDC">
            <w:pPr>
              <w:widowControl/>
              <w:spacing w:line="240" w:lineRule="auto"/>
            </w:pPr>
          </w:p>
        </w:tc>
      </w:tr>
      <w:tr w:rsidR="00DB0BDC" w:rsidRPr="00DB0BDC" w14:paraId="55DEEC88"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56AF5A44"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2026C8AF" w14:textId="77777777" w:rsidR="00DB0BDC" w:rsidRPr="00DB0BDC" w:rsidRDefault="00DB0BDC" w:rsidP="00DB0BDC">
            <w:pPr>
              <w:widowControl/>
              <w:spacing w:line="240" w:lineRule="auto"/>
              <w:rPr>
                <w:color w:val="000000"/>
              </w:rPr>
            </w:pPr>
            <w:r w:rsidRPr="00DB0BDC">
              <w:rPr>
                <w:color w:val="000000"/>
              </w:rPr>
              <w:t>Triễn khai Dự án</w:t>
            </w:r>
          </w:p>
        </w:tc>
        <w:tc>
          <w:tcPr>
            <w:tcW w:w="1019" w:type="dxa"/>
            <w:tcBorders>
              <w:top w:val="nil"/>
              <w:left w:val="nil"/>
              <w:bottom w:val="single" w:sz="8" w:space="0" w:color="auto"/>
              <w:right w:val="single" w:sz="8" w:space="0" w:color="auto"/>
            </w:tcBorders>
            <w:shd w:val="clear" w:color="auto" w:fill="auto"/>
            <w:vAlign w:val="center"/>
            <w:hideMark/>
          </w:tcPr>
          <w:p w14:paraId="0AED9D39" w14:textId="77777777" w:rsidR="00DB0BDC" w:rsidRPr="00DB0BDC" w:rsidRDefault="00DB0BDC" w:rsidP="00DB0BDC">
            <w:pPr>
              <w:widowControl/>
              <w:spacing w:line="240" w:lineRule="auto"/>
              <w:jc w:val="right"/>
              <w:rPr>
                <w:color w:val="000000"/>
              </w:rPr>
            </w:pPr>
            <w:r w:rsidRPr="00DB0BDC">
              <w:rPr>
                <w:color w:val="000000"/>
              </w:rPr>
              <w:t>15/12/2022</w:t>
            </w:r>
          </w:p>
        </w:tc>
        <w:tc>
          <w:tcPr>
            <w:tcW w:w="1019" w:type="dxa"/>
            <w:tcBorders>
              <w:top w:val="nil"/>
              <w:left w:val="nil"/>
              <w:bottom w:val="single" w:sz="8" w:space="0" w:color="auto"/>
              <w:right w:val="single" w:sz="8" w:space="0" w:color="auto"/>
            </w:tcBorders>
            <w:shd w:val="clear" w:color="auto" w:fill="auto"/>
            <w:vAlign w:val="center"/>
            <w:hideMark/>
          </w:tcPr>
          <w:p w14:paraId="58B5374C" w14:textId="77777777" w:rsidR="00DB0BDC" w:rsidRPr="00DB0BDC" w:rsidRDefault="00DB0BDC" w:rsidP="00DB0BDC">
            <w:pPr>
              <w:widowControl/>
              <w:spacing w:line="240" w:lineRule="auto"/>
              <w:jc w:val="right"/>
              <w:rPr>
                <w:color w:val="000000"/>
              </w:rPr>
            </w:pPr>
            <w:r w:rsidRPr="00DB0BDC">
              <w:rPr>
                <w:color w:val="000000"/>
              </w:rPr>
              <w:t>26/12/2022</w:t>
            </w:r>
          </w:p>
        </w:tc>
        <w:tc>
          <w:tcPr>
            <w:tcW w:w="2069" w:type="dxa"/>
            <w:tcBorders>
              <w:top w:val="nil"/>
              <w:left w:val="nil"/>
              <w:bottom w:val="single" w:sz="8" w:space="0" w:color="auto"/>
              <w:right w:val="single" w:sz="8" w:space="0" w:color="auto"/>
            </w:tcBorders>
            <w:shd w:val="clear" w:color="auto" w:fill="auto"/>
            <w:vAlign w:val="center"/>
            <w:hideMark/>
          </w:tcPr>
          <w:p w14:paraId="3B17432A" w14:textId="1B981AAA" w:rsidR="00DB0BDC" w:rsidRPr="00DB0BDC" w:rsidRDefault="00240BDB" w:rsidP="00DB0BDC">
            <w:pPr>
              <w:widowControl/>
              <w:spacing w:line="240" w:lineRule="auto"/>
              <w:rPr>
                <w:color w:val="000000"/>
              </w:rPr>
            </w:pPr>
            <w:r>
              <w:rPr>
                <w:color w:val="000000"/>
              </w:rPr>
              <w:t>Tất cả thành viên</w:t>
            </w:r>
          </w:p>
        </w:tc>
        <w:tc>
          <w:tcPr>
            <w:tcW w:w="36" w:type="dxa"/>
            <w:vAlign w:val="center"/>
            <w:hideMark/>
          </w:tcPr>
          <w:p w14:paraId="067872F6" w14:textId="77777777" w:rsidR="00DB0BDC" w:rsidRPr="00DB0BDC" w:rsidRDefault="00DB0BDC" w:rsidP="00DB0BDC">
            <w:pPr>
              <w:widowControl/>
              <w:spacing w:line="240" w:lineRule="auto"/>
            </w:pPr>
          </w:p>
        </w:tc>
      </w:tr>
      <w:tr w:rsidR="00DB0BDC" w:rsidRPr="00DB0BDC" w14:paraId="3B3DB517"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6424FAD7"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79B7F759" w14:textId="77777777" w:rsidR="00DB0BDC" w:rsidRPr="00DB0BDC" w:rsidRDefault="00DB0BDC" w:rsidP="00DB0BDC">
            <w:pPr>
              <w:widowControl/>
              <w:spacing w:line="240" w:lineRule="auto"/>
              <w:rPr>
                <w:color w:val="000000"/>
              </w:rPr>
            </w:pPr>
            <w:r w:rsidRPr="00DB0BDC">
              <w:rPr>
                <w:color w:val="000000"/>
              </w:rPr>
              <w:t>Kiểm thử</w:t>
            </w:r>
          </w:p>
        </w:tc>
        <w:tc>
          <w:tcPr>
            <w:tcW w:w="1019" w:type="dxa"/>
            <w:tcBorders>
              <w:top w:val="nil"/>
              <w:left w:val="nil"/>
              <w:bottom w:val="single" w:sz="8" w:space="0" w:color="auto"/>
              <w:right w:val="single" w:sz="8" w:space="0" w:color="auto"/>
            </w:tcBorders>
            <w:shd w:val="clear" w:color="auto" w:fill="auto"/>
            <w:vAlign w:val="center"/>
            <w:hideMark/>
          </w:tcPr>
          <w:p w14:paraId="21990B18" w14:textId="77777777" w:rsidR="00DB0BDC" w:rsidRPr="00DB0BDC" w:rsidRDefault="00DB0BDC" w:rsidP="00DB0BDC">
            <w:pPr>
              <w:widowControl/>
              <w:spacing w:line="240" w:lineRule="auto"/>
              <w:jc w:val="right"/>
              <w:rPr>
                <w:color w:val="000000"/>
              </w:rPr>
            </w:pPr>
            <w:r w:rsidRPr="00DB0BDC">
              <w:rPr>
                <w:color w:val="000000"/>
              </w:rPr>
              <w:t>27/12/2022</w:t>
            </w:r>
          </w:p>
        </w:tc>
        <w:tc>
          <w:tcPr>
            <w:tcW w:w="1019" w:type="dxa"/>
            <w:tcBorders>
              <w:top w:val="nil"/>
              <w:left w:val="nil"/>
              <w:bottom w:val="single" w:sz="8" w:space="0" w:color="auto"/>
              <w:right w:val="single" w:sz="8" w:space="0" w:color="auto"/>
            </w:tcBorders>
            <w:shd w:val="clear" w:color="auto" w:fill="auto"/>
            <w:vAlign w:val="center"/>
            <w:hideMark/>
          </w:tcPr>
          <w:p w14:paraId="074B51A4" w14:textId="77777777" w:rsidR="00DB0BDC" w:rsidRPr="00DB0BDC" w:rsidRDefault="00DB0BDC" w:rsidP="00DB0BDC">
            <w:pPr>
              <w:widowControl/>
              <w:spacing w:line="240" w:lineRule="auto"/>
              <w:jc w:val="right"/>
              <w:rPr>
                <w:color w:val="000000"/>
              </w:rPr>
            </w:pPr>
            <w:r w:rsidRPr="00DB0BDC">
              <w:rPr>
                <w:color w:val="000000"/>
              </w:rPr>
              <w:t>28/12/2022</w:t>
            </w:r>
          </w:p>
        </w:tc>
        <w:tc>
          <w:tcPr>
            <w:tcW w:w="2069" w:type="dxa"/>
            <w:tcBorders>
              <w:top w:val="nil"/>
              <w:left w:val="nil"/>
              <w:bottom w:val="single" w:sz="8" w:space="0" w:color="auto"/>
              <w:right w:val="single" w:sz="8" w:space="0" w:color="auto"/>
            </w:tcBorders>
            <w:shd w:val="clear" w:color="auto" w:fill="auto"/>
            <w:vAlign w:val="center"/>
            <w:hideMark/>
          </w:tcPr>
          <w:p w14:paraId="6F87C3B6" w14:textId="06DC9A64" w:rsidR="00DB0BDC" w:rsidRPr="00DB0BDC" w:rsidRDefault="00240BDB" w:rsidP="00DB0BDC">
            <w:pPr>
              <w:widowControl/>
              <w:spacing w:line="240" w:lineRule="auto"/>
              <w:rPr>
                <w:color w:val="000000"/>
              </w:rPr>
            </w:pPr>
            <w:r>
              <w:rPr>
                <w:color w:val="000000"/>
              </w:rPr>
              <w:t>Sinh, Tài</w:t>
            </w:r>
          </w:p>
        </w:tc>
        <w:tc>
          <w:tcPr>
            <w:tcW w:w="36" w:type="dxa"/>
            <w:vAlign w:val="center"/>
            <w:hideMark/>
          </w:tcPr>
          <w:p w14:paraId="466C13BB" w14:textId="77777777" w:rsidR="00DB0BDC" w:rsidRPr="00DB0BDC" w:rsidRDefault="00DB0BDC" w:rsidP="00DB0BDC">
            <w:pPr>
              <w:widowControl/>
              <w:spacing w:line="240" w:lineRule="auto"/>
            </w:pPr>
          </w:p>
        </w:tc>
      </w:tr>
      <w:tr w:rsidR="00DB0BDC" w:rsidRPr="00DB0BDC" w14:paraId="2CE52BCC" w14:textId="77777777" w:rsidTr="00DB0BDC">
        <w:trPr>
          <w:trHeight w:val="300"/>
        </w:trPr>
        <w:tc>
          <w:tcPr>
            <w:tcW w:w="958" w:type="dxa"/>
            <w:vMerge/>
            <w:tcBorders>
              <w:top w:val="nil"/>
              <w:left w:val="single" w:sz="8" w:space="0" w:color="auto"/>
              <w:bottom w:val="single" w:sz="8" w:space="0" w:color="000000"/>
              <w:right w:val="single" w:sz="8" w:space="0" w:color="auto"/>
            </w:tcBorders>
            <w:vAlign w:val="center"/>
            <w:hideMark/>
          </w:tcPr>
          <w:p w14:paraId="49590A1F" w14:textId="77777777" w:rsidR="00DB0BDC" w:rsidRPr="00DB0BDC" w:rsidRDefault="00DB0BDC" w:rsidP="00DB0BDC">
            <w:pPr>
              <w:widowControl/>
              <w:spacing w:line="240" w:lineRule="auto"/>
              <w:rPr>
                <w:color w:val="000000"/>
              </w:rPr>
            </w:pPr>
          </w:p>
        </w:tc>
        <w:tc>
          <w:tcPr>
            <w:tcW w:w="3779" w:type="dxa"/>
            <w:tcBorders>
              <w:top w:val="nil"/>
              <w:left w:val="nil"/>
              <w:bottom w:val="single" w:sz="8" w:space="0" w:color="auto"/>
              <w:right w:val="single" w:sz="8" w:space="0" w:color="auto"/>
            </w:tcBorders>
            <w:shd w:val="clear" w:color="auto" w:fill="auto"/>
            <w:vAlign w:val="center"/>
            <w:hideMark/>
          </w:tcPr>
          <w:p w14:paraId="77E62E23" w14:textId="258D3AFD" w:rsidR="00DB0BDC" w:rsidRPr="00DB0BDC" w:rsidRDefault="00DB0BDC" w:rsidP="00DB0BDC">
            <w:pPr>
              <w:widowControl/>
              <w:spacing w:line="240" w:lineRule="auto"/>
              <w:rPr>
                <w:color w:val="000000"/>
              </w:rPr>
            </w:pPr>
            <w:r>
              <w:rPr>
                <w:color w:val="000000"/>
              </w:rPr>
              <w:t>Release 2</w:t>
            </w:r>
          </w:p>
        </w:tc>
        <w:tc>
          <w:tcPr>
            <w:tcW w:w="1019" w:type="dxa"/>
            <w:tcBorders>
              <w:top w:val="nil"/>
              <w:left w:val="nil"/>
              <w:bottom w:val="single" w:sz="8" w:space="0" w:color="auto"/>
              <w:right w:val="single" w:sz="8" w:space="0" w:color="auto"/>
            </w:tcBorders>
            <w:shd w:val="clear" w:color="auto" w:fill="auto"/>
            <w:vAlign w:val="center"/>
            <w:hideMark/>
          </w:tcPr>
          <w:p w14:paraId="5484DD9D" w14:textId="77777777" w:rsidR="00DB0BDC" w:rsidRPr="00DB0BDC" w:rsidRDefault="00DB0BDC" w:rsidP="00DB0BDC">
            <w:pPr>
              <w:widowControl/>
              <w:spacing w:line="240" w:lineRule="auto"/>
              <w:jc w:val="right"/>
              <w:rPr>
                <w:color w:val="000000"/>
              </w:rPr>
            </w:pPr>
            <w:r w:rsidRPr="00DB0BDC">
              <w:rPr>
                <w:color w:val="000000"/>
              </w:rPr>
              <w:t>28/12/2022</w:t>
            </w:r>
          </w:p>
        </w:tc>
        <w:tc>
          <w:tcPr>
            <w:tcW w:w="1019" w:type="dxa"/>
            <w:tcBorders>
              <w:top w:val="nil"/>
              <w:left w:val="nil"/>
              <w:bottom w:val="single" w:sz="8" w:space="0" w:color="auto"/>
              <w:right w:val="single" w:sz="8" w:space="0" w:color="auto"/>
            </w:tcBorders>
            <w:shd w:val="clear" w:color="auto" w:fill="auto"/>
            <w:vAlign w:val="center"/>
            <w:hideMark/>
          </w:tcPr>
          <w:p w14:paraId="0836B544" w14:textId="77777777" w:rsidR="00DB0BDC" w:rsidRPr="00DB0BDC" w:rsidRDefault="00DB0BDC" w:rsidP="00DB0BDC">
            <w:pPr>
              <w:widowControl/>
              <w:spacing w:line="240" w:lineRule="auto"/>
              <w:jc w:val="right"/>
              <w:rPr>
                <w:color w:val="000000"/>
              </w:rPr>
            </w:pPr>
            <w:r w:rsidRPr="00DB0BDC">
              <w:rPr>
                <w:color w:val="000000"/>
              </w:rPr>
              <w:t>28/12/2022</w:t>
            </w:r>
          </w:p>
        </w:tc>
        <w:tc>
          <w:tcPr>
            <w:tcW w:w="2069" w:type="dxa"/>
            <w:tcBorders>
              <w:top w:val="nil"/>
              <w:left w:val="nil"/>
              <w:bottom w:val="single" w:sz="8" w:space="0" w:color="auto"/>
              <w:right w:val="single" w:sz="8" w:space="0" w:color="auto"/>
            </w:tcBorders>
            <w:shd w:val="clear" w:color="auto" w:fill="auto"/>
            <w:vAlign w:val="center"/>
            <w:hideMark/>
          </w:tcPr>
          <w:p w14:paraId="35D4B464" w14:textId="46CDB5E1" w:rsidR="00DB0BDC" w:rsidRPr="00DB0BDC" w:rsidRDefault="00DB0BDC" w:rsidP="00DB0BDC">
            <w:pPr>
              <w:widowControl/>
              <w:spacing w:line="240" w:lineRule="auto"/>
              <w:rPr>
                <w:color w:val="000000"/>
              </w:rPr>
            </w:pPr>
            <w:r w:rsidRPr="00DB0BDC">
              <w:rPr>
                <w:color w:val="000000"/>
              </w:rPr>
              <w:t>Khang</w:t>
            </w:r>
            <w:r w:rsidR="00240BDB">
              <w:rPr>
                <w:color w:val="000000"/>
              </w:rPr>
              <w:t>, Du</w:t>
            </w:r>
          </w:p>
        </w:tc>
        <w:tc>
          <w:tcPr>
            <w:tcW w:w="36" w:type="dxa"/>
            <w:vAlign w:val="center"/>
            <w:hideMark/>
          </w:tcPr>
          <w:p w14:paraId="3C192D21" w14:textId="77777777" w:rsidR="00DB0BDC" w:rsidRPr="00DB0BDC" w:rsidRDefault="00DB0BDC" w:rsidP="00DB0BDC">
            <w:pPr>
              <w:widowControl/>
              <w:spacing w:line="240" w:lineRule="auto"/>
            </w:pPr>
          </w:p>
        </w:tc>
      </w:tr>
    </w:tbl>
    <w:p w14:paraId="69DD91D6" w14:textId="6A6E8784" w:rsidR="0076498B" w:rsidRDefault="0076498B" w:rsidP="0076498B"/>
    <w:p w14:paraId="4D887C9E" w14:textId="77777777" w:rsidR="007C47A5" w:rsidRDefault="007C47A5">
      <w:pPr>
        <w:pStyle w:val="u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Project Monitoring and Control</w:t>
      </w:r>
      <w:bookmarkEnd w:id="66"/>
      <w:bookmarkEnd w:id="67"/>
      <w:bookmarkEnd w:id="68"/>
    </w:p>
    <w:p w14:paraId="0821A78C" w14:textId="77777777" w:rsidR="007C47A5" w:rsidRPr="00F761F6" w:rsidRDefault="007C47A5" w:rsidP="00F761F6">
      <w:pPr>
        <w:pStyle w:val="u3"/>
      </w:pPr>
      <w:bookmarkStart w:id="69" w:name="_Toc447095913"/>
      <w:bookmarkStart w:id="70" w:name="_Toc307271032"/>
      <w:bookmarkStart w:id="71" w:name="_Toc413446321"/>
      <w:r w:rsidRPr="00F761F6">
        <w:t>Reporting</w:t>
      </w:r>
      <w:bookmarkEnd w:id="69"/>
      <w:bookmarkEnd w:id="70"/>
      <w:bookmarkEnd w:id="71"/>
    </w:p>
    <w:p w14:paraId="0E2559CA" w14:textId="77777777" w:rsidR="00D45597" w:rsidRDefault="00D45597" w:rsidP="00D45597">
      <w:pPr>
        <w:pStyle w:val="infoblue0"/>
      </w:pPr>
      <w:bookmarkStart w:id="72" w:name="_Toc447095914"/>
      <w:r>
        <w:t>[</w:t>
      </w:r>
      <w:bookmarkEnd w:id="72"/>
      <w:r>
        <w:t>Provide approaches to reporting project status. Approaches may include</w:t>
      </w:r>
    </w:p>
    <w:p w14:paraId="49F24923" w14:textId="77777777" w:rsidR="00D45597" w:rsidRDefault="00D45597" w:rsidP="00D45597">
      <w:pPr>
        <w:pStyle w:val="infoblue0"/>
        <w:numPr>
          <w:ilvl w:val="0"/>
          <w:numId w:val="2"/>
        </w:numPr>
      </w:pPr>
      <w:r>
        <w:t>Weekly meeting</w:t>
      </w:r>
    </w:p>
    <w:p w14:paraId="6EECAABD" w14:textId="77777777" w:rsidR="00D45597" w:rsidRDefault="00D45597" w:rsidP="00D45597">
      <w:pPr>
        <w:pStyle w:val="infoblue0"/>
        <w:numPr>
          <w:ilvl w:val="0"/>
          <w:numId w:val="2"/>
        </w:numPr>
      </w:pPr>
      <w:r>
        <w:t>Weekly status report</w:t>
      </w:r>
    </w:p>
    <w:p w14:paraId="085F0B80" w14:textId="77777777" w:rsidR="007C47A5" w:rsidRDefault="00D45597" w:rsidP="00D45597">
      <w:pPr>
        <w:pStyle w:val="infoblue0"/>
        <w:numPr>
          <w:ilvl w:val="0"/>
          <w:numId w:val="2"/>
        </w:numPr>
      </w:pPr>
      <w:r>
        <w:t>Informal chats]</w:t>
      </w:r>
    </w:p>
    <w:p w14:paraId="4148E446" w14:textId="77777777" w:rsidR="007C47A5" w:rsidRPr="00F761F6" w:rsidRDefault="007C47A5" w:rsidP="00F761F6">
      <w:pPr>
        <w:pStyle w:val="u3"/>
      </w:pPr>
      <w:bookmarkStart w:id="73" w:name="_Toc307271033"/>
      <w:bookmarkStart w:id="74" w:name="_Toc413446322"/>
      <w:bookmarkStart w:id="75" w:name="_Toc447095915"/>
      <w:r w:rsidRPr="00F761F6">
        <w:t>Risk Management</w:t>
      </w:r>
      <w:bookmarkEnd w:id="73"/>
      <w:bookmarkEnd w:id="74"/>
      <w:r w:rsidRPr="00F761F6">
        <w:t xml:space="preserve"> </w:t>
      </w:r>
      <w:bookmarkEnd w:id="75"/>
    </w:p>
    <w:p w14:paraId="246A22CE" w14:textId="77777777" w:rsidR="007C47A5" w:rsidRDefault="00D45597" w:rsidP="00D45597">
      <w:pPr>
        <w:pStyle w:val="infoblue0"/>
      </w:pPr>
      <w:bookmarkStart w:id="76"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LiBang"/>
        <w:tblW w:w="11406" w:type="dxa"/>
        <w:tblInd w:w="-252" w:type="dxa"/>
        <w:tblLayout w:type="fixed"/>
        <w:tblLook w:val="04A0" w:firstRow="1" w:lastRow="0" w:firstColumn="1" w:lastColumn="0" w:noHBand="0" w:noVBand="1"/>
      </w:tblPr>
      <w:tblGrid>
        <w:gridCol w:w="701"/>
        <w:gridCol w:w="1448"/>
        <w:gridCol w:w="1181"/>
        <w:gridCol w:w="900"/>
        <w:gridCol w:w="950"/>
        <w:gridCol w:w="950"/>
        <w:gridCol w:w="5276"/>
      </w:tblGrid>
      <w:tr w:rsidR="0021376E" w14:paraId="0421848A" w14:textId="77777777" w:rsidTr="0021376E">
        <w:tc>
          <w:tcPr>
            <w:tcW w:w="701" w:type="dxa"/>
          </w:tcPr>
          <w:p w14:paraId="16C5F65B" w14:textId="77777777" w:rsidR="0021376E" w:rsidRDefault="0021376E" w:rsidP="003C1713">
            <w:pPr>
              <w:pStyle w:val="infoblue0"/>
              <w:ind w:left="0"/>
            </w:pPr>
            <w:r>
              <w:t>Risk ID</w:t>
            </w:r>
          </w:p>
        </w:tc>
        <w:tc>
          <w:tcPr>
            <w:tcW w:w="1448" w:type="dxa"/>
          </w:tcPr>
          <w:p w14:paraId="4388B968" w14:textId="77777777" w:rsidR="0021376E" w:rsidRDefault="0021376E" w:rsidP="00D45597">
            <w:pPr>
              <w:pStyle w:val="infoblue0"/>
              <w:ind w:left="0"/>
            </w:pPr>
            <w:r>
              <w:t>Risk Description</w:t>
            </w:r>
          </w:p>
        </w:tc>
        <w:tc>
          <w:tcPr>
            <w:tcW w:w="1181" w:type="dxa"/>
          </w:tcPr>
          <w:p w14:paraId="6F3D9508" w14:textId="77777777" w:rsidR="0021376E" w:rsidRDefault="0021376E" w:rsidP="00D45597">
            <w:pPr>
              <w:pStyle w:val="infoblue0"/>
              <w:ind w:left="0"/>
            </w:pPr>
            <w:r>
              <w:t>Probability</w:t>
            </w:r>
          </w:p>
        </w:tc>
        <w:tc>
          <w:tcPr>
            <w:tcW w:w="900" w:type="dxa"/>
          </w:tcPr>
          <w:p w14:paraId="288B5456" w14:textId="77777777" w:rsidR="0021376E" w:rsidRDefault="0021376E" w:rsidP="00D45597">
            <w:pPr>
              <w:pStyle w:val="infoblue0"/>
              <w:ind w:left="0"/>
            </w:pPr>
            <w:r>
              <w:t>Impact</w:t>
            </w:r>
          </w:p>
        </w:tc>
        <w:tc>
          <w:tcPr>
            <w:tcW w:w="950" w:type="dxa"/>
          </w:tcPr>
          <w:p w14:paraId="1A13C399" w14:textId="77699899" w:rsidR="0021376E" w:rsidRDefault="0021376E" w:rsidP="00D45597">
            <w:pPr>
              <w:pStyle w:val="infoblue0"/>
              <w:ind w:left="0"/>
            </w:pPr>
            <w:r>
              <w:t>Risk Exposure</w:t>
            </w:r>
          </w:p>
        </w:tc>
        <w:tc>
          <w:tcPr>
            <w:tcW w:w="950" w:type="dxa"/>
          </w:tcPr>
          <w:p w14:paraId="042F279C" w14:textId="729004C4" w:rsidR="0021376E" w:rsidRDefault="0021376E" w:rsidP="00D45597">
            <w:pPr>
              <w:pStyle w:val="infoblue0"/>
              <w:ind w:left="0"/>
            </w:pPr>
            <w:r>
              <w:t>Priority</w:t>
            </w:r>
          </w:p>
        </w:tc>
        <w:tc>
          <w:tcPr>
            <w:tcW w:w="5276" w:type="dxa"/>
          </w:tcPr>
          <w:p w14:paraId="200F4046" w14:textId="77777777" w:rsidR="0021376E" w:rsidRDefault="0021376E" w:rsidP="00D45597">
            <w:pPr>
              <w:pStyle w:val="infoblue0"/>
              <w:ind w:left="0"/>
            </w:pPr>
            <w:r>
              <w:t>Mitigation Strategy or Contingency Plan</w:t>
            </w:r>
          </w:p>
        </w:tc>
      </w:tr>
      <w:tr w:rsidR="0021376E" w14:paraId="7091025D" w14:textId="77777777" w:rsidTr="0021376E">
        <w:tc>
          <w:tcPr>
            <w:tcW w:w="701" w:type="dxa"/>
          </w:tcPr>
          <w:p w14:paraId="14E66413" w14:textId="77777777" w:rsidR="0021376E" w:rsidRDefault="0021376E" w:rsidP="00D45597">
            <w:pPr>
              <w:pStyle w:val="infoblue0"/>
              <w:ind w:left="0"/>
            </w:pPr>
          </w:p>
        </w:tc>
        <w:tc>
          <w:tcPr>
            <w:tcW w:w="1448" w:type="dxa"/>
          </w:tcPr>
          <w:p w14:paraId="6599DA62" w14:textId="77777777" w:rsidR="0021376E" w:rsidRDefault="0021376E" w:rsidP="00D45597">
            <w:pPr>
              <w:pStyle w:val="infoblue0"/>
              <w:ind w:left="0"/>
            </w:pPr>
          </w:p>
        </w:tc>
        <w:tc>
          <w:tcPr>
            <w:tcW w:w="1181" w:type="dxa"/>
          </w:tcPr>
          <w:p w14:paraId="5A5BC541" w14:textId="77777777" w:rsidR="0021376E" w:rsidRDefault="0021376E" w:rsidP="00D45597">
            <w:pPr>
              <w:pStyle w:val="infoblue0"/>
              <w:ind w:left="0"/>
            </w:pPr>
          </w:p>
        </w:tc>
        <w:tc>
          <w:tcPr>
            <w:tcW w:w="900" w:type="dxa"/>
          </w:tcPr>
          <w:p w14:paraId="0DAB3EC9" w14:textId="77777777" w:rsidR="0021376E" w:rsidRDefault="0021376E" w:rsidP="00D45597">
            <w:pPr>
              <w:pStyle w:val="infoblue0"/>
              <w:ind w:left="0"/>
            </w:pPr>
          </w:p>
        </w:tc>
        <w:tc>
          <w:tcPr>
            <w:tcW w:w="950" w:type="dxa"/>
          </w:tcPr>
          <w:p w14:paraId="51080A99" w14:textId="5180C2CA" w:rsidR="0021376E" w:rsidRDefault="0021376E" w:rsidP="00D45597">
            <w:pPr>
              <w:pStyle w:val="infoblue0"/>
              <w:ind w:left="0"/>
            </w:pPr>
            <w:r>
              <w:t>=Probability * Impact</w:t>
            </w:r>
          </w:p>
        </w:tc>
        <w:tc>
          <w:tcPr>
            <w:tcW w:w="950" w:type="dxa"/>
          </w:tcPr>
          <w:p w14:paraId="7D945545" w14:textId="034389BF" w:rsidR="0021376E" w:rsidRDefault="0021376E" w:rsidP="00D45597">
            <w:pPr>
              <w:pStyle w:val="infoblue0"/>
              <w:ind w:left="0"/>
            </w:pPr>
          </w:p>
        </w:tc>
        <w:tc>
          <w:tcPr>
            <w:tcW w:w="5276" w:type="dxa"/>
          </w:tcPr>
          <w:p w14:paraId="3E98375F" w14:textId="77777777" w:rsidR="0021376E" w:rsidRDefault="0021376E" w:rsidP="00D45597">
            <w:pPr>
              <w:pStyle w:val="infoblue0"/>
              <w:ind w:left="0"/>
            </w:pPr>
          </w:p>
        </w:tc>
      </w:tr>
      <w:tr w:rsidR="0021376E" w14:paraId="5DBECCFB" w14:textId="77777777" w:rsidTr="0021376E">
        <w:tc>
          <w:tcPr>
            <w:tcW w:w="701" w:type="dxa"/>
          </w:tcPr>
          <w:p w14:paraId="0614953C" w14:textId="77777777" w:rsidR="0021376E" w:rsidRDefault="0021376E" w:rsidP="00D45597">
            <w:pPr>
              <w:pStyle w:val="infoblue0"/>
              <w:ind w:left="0"/>
            </w:pPr>
          </w:p>
        </w:tc>
        <w:tc>
          <w:tcPr>
            <w:tcW w:w="1448" w:type="dxa"/>
          </w:tcPr>
          <w:p w14:paraId="5EADE48E" w14:textId="77777777" w:rsidR="0021376E" w:rsidRDefault="0021376E" w:rsidP="00D45597">
            <w:pPr>
              <w:pStyle w:val="infoblue0"/>
              <w:ind w:left="0"/>
            </w:pPr>
          </w:p>
        </w:tc>
        <w:tc>
          <w:tcPr>
            <w:tcW w:w="1181" w:type="dxa"/>
          </w:tcPr>
          <w:p w14:paraId="5025F98C" w14:textId="77777777" w:rsidR="0021376E" w:rsidRDefault="0021376E" w:rsidP="00D45597">
            <w:pPr>
              <w:pStyle w:val="infoblue0"/>
              <w:ind w:left="0"/>
            </w:pPr>
          </w:p>
        </w:tc>
        <w:tc>
          <w:tcPr>
            <w:tcW w:w="900" w:type="dxa"/>
          </w:tcPr>
          <w:p w14:paraId="5BE34128" w14:textId="77777777" w:rsidR="0021376E" w:rsidRDefault="0021376E" w:rsidP="00D45597">
            <w:pPr>
              <w:pStyle w:val="infoblue0"/>
              <w:ind w:left="0"/>
            </w:pPr>
          </w:p>
        </w:tc>
        <w:tc>
          <w:tcPr>
            <w:tcW w:w="950" w:type="dxa"/>
          </w:tcPr>
          <w:p w14:paraId="4F0152C0" w14:textId="77777777" w:rsidR="0021376E" w:rsidRDefault="0021376E" w:rsidP="00D45597">
            <w:pPr>
              <w:pStyle w:val="infoblue0"/>
              <w:ind w:left="0"/>
            </w:pPr>
          </w:p>
        </w:tc>
        <w:tc>
          <w:tcPr>
            <w:tcW w:w="950" w:type="dxa"/>
          </w:tcPr>
          <w:p w14:paraId="38477871" w14:textId="3C8B81DA" w:rsidR="0021376E" w:rsidRDefault="0021376E" w:rsidP="00D45597">
            <w:pPr>
              <w:pStyle w:val="infoblue0"/>
              <w:ind w:left="0"/>
            </w:pPr>
          </w:p>
        </w:tc>
        <w:tc>
          <w:tcPr>
            <w:tcW w:w="5276" w:type="dxa"/>
          </w:tcPr>
          <w:p w14:paraId="28E469E2" w14:textId="77777777" w:rsidR="0021376E" w:rsidRDefault="0021376E" w:rsidP="00D45597">
            <w:pPr>
              <w:pStyle w:val="infoblue0"/>
              <w:ind w:left="0"/>
            </w:pPr>
          </w:p>
        </w:tc>
      </w:tr>
      <w:tr w:rsidR="0021376E" w14:paraId="6AC89F7C" w14:textId="77777777" w:rsidTr="0021376E">
        <w:tc>
          <w:tcPr>
            <w:tcW w:w="701" w:type="dxa"/>
          </w:tcPr>
          <w:p w14:paraId="7BCA96C4" w14:textId="77777777" w:rsidR="0021376E" w:rsidRDefault="0021376E" w:rsidP="00D45597">
            <w:pPr>
              <w:pStyle w:val="infoblue0"/>
              <w:ind w:left="0"/>
            </w:pPr>
          </w:p>
        </w:tc>
        <w:tc>
          <w:tcPr>
            <w:tcW w:w="1448" w:type="dxa"/>
          </w:tcPr>
          <w:p w14:paraId="2606D863" w14:textId="77777777" w:rsidR="0021376E" w:rsidRDefault="0021376E" w:rsidP="00D45597">
            <w:pPr>
              <w:pStyle w:val="infoblue0"/>
              <w:ind w:left="0"/>
            </w:pPr>
          </w:p>
        </w:tc>
        <w:tc>
          <w:tcPr>
            <w:tcW w:w="1181" w:type="dxa"/>
          </w:tcPr>
          <w:p w14:paraId="6FA8191E" w14:textId="77777777" w:rsidR="0021376E" w:rsidRDefault="0021376E" w:rsidP="00D45597">
            <w:pPr>
              <w:pStyle w:val="infoblue0"/>
              <w:ind w:left="0"/>
            </w:pPr>
          </w:p>
        </w:tc>
        <w:tc>
          <w:tcPr>
            <w:tcW w:w="900" w:type="dxa"/>
          </w:tcPr>
          <w:p w14:paraId="1ED874DC" w14:textId="77777777" w:rsidR="0021376E" w:rsidRDefault="0021376E" w:rsidP="00D45597">
            <w:pPr>
              <w:pStyle w:val="infoblue0"/>
              <w:ind w:left="0"/>
            </w:pPr>
          </w:p>
        </w:tc>
        <w:tc>
          <w:tcPr>
            <w:tcW w:w="950" w:type="dxa"/>
          </w:tcPr>
          <w:p w14:paraId="54E5C93E" w14:textId="77777777" w:rsidR="0021376E" w:rsidRDefault="0021376E" w:rsidP="00D45597">
            <w:pPr>
              <w:pStyle w:val="infoblue0"/>
              <w:ind w:left="0"/>
            </w:pPr>
          </w:p>
        </w:tc>
        <w:tc>
          <w:tcPr>
            <w:tcW w:w="950" w:type="dxa"/>
          </w:tcPr>
          <w:p w14:paraId="7107D131" w14:textId="00D05F54" w:rsidR="0021376E" w:rsidRDefault="0021376E" w:rsidP="00D45597">
            <w:pPr>
              <w:pStyle w:val="infoblue0"/>
              <w:ind w:left="0"/>
            </w:pPr>
          </w:p>
        </w:tc>
        <w:tc>
          <w:tcPr>
            <w:tcW w:w="5276" w:type="dxa"/>
          </w:tcPr>
          <w:p w14:paraId="53F14A9F" w14:textId="77777777" w:rsidR="0021376E" w:rsidRDefault="0021376E" w:rsidP="00D45597">
            <w:pPr>
              <w:pStyle w:val="infoblue0"/>
              <w:ind w:left="0"/>
            </w:pPr>
          </w:p>
        </w:tc>
      </w:tr>
    </w:tbl>
    <w:p w14:paraId="2D9B3D34" w14:textId="77777777" w:rsidR="003C1713" w:rsidRDefault="003C1713" w:rsidP="00D45597">
      <w:pPr>
        <w:pStyle w:val="infoblue0"/>
      </w:pPr>
    </w:p>
    <w:p w14:paraId="3787AFC2" w14:textId="0D154B64" w:rsidR="007C47A5" w:rsidRDefault="007C47A5" w:rsidP="00F761F6">
      <w:pPr>
        <w:pStyle w:val="u3"/>
      </w:pPr>
      <w:bookmarkStart w:id="77" w:name="_Toc307271034"/>
      <w:bookmarkStart w:id="78" w:name="_Toc413446323"/>
      <w:r w:rsidRPr="00F761F6">
        <w:t>Configuration Management</w:t>
      </w:r>
      <w:bookmarkEnd w:id="77"/>
      <w:bookmarkEnd w:id="78"/>
    </w:p>
    <w:p w14:paraId="19921454" w14:textId="63211065" w:rsidR="00240BDB" w:rsidRPr="003C1713" w:rsidRDefault="0084012D" w:rsidP="0084012D">
      <w:pPr>
        <w:ind w:left="720"/>
      </w:pPr>
      <w:r w:rsidRPr="0084012D">
        <w:t>Các công cụ được sử</w:t>
      </w:r>
      <w:r>
        <w:t xml:space="preserve"> dụng để thuận tiện việc trao đổi và xây dựng dự án:</w:t>
      </w:r>
    </w:p>
    <w:p w14:paraId="1FC29E71" w14:textId="19B8D9CD" w:rsidR="007C47A5" w:rsidRDefault="00240BDB" w:rsidP="00240BDB">
      <w:pPr>
        <w:pStyle w:val="ThnVnban"/>
        <w:numPr>
          <w:ilvl w:val="0"/>
          <w:numId w:val="17"/>
        </w:numPr>
      </w:pPr>
      <w:bookmarkStart w:id="79" w:name="_Toc447095917"/>
      <w:bookmarkStart w:id="80" w:name="_Toc512930369"/>
      <w:bookmarkStart w:id="81" w:name="_Toc447095932"/>
      <w:bookmarkStart w:id="82" w:name="_Toc512930370"/>
      <w:bookmarkEnd w:id="76"/>
      <w:bookmarkEnd w:id="79"/>
      <w:bookmarkEnd w:id="80"/>
      <w:bookmarkEnd w:id="81"/>
      <w:bookmarkEnd w:id="82"/>
      <w:r>
        <w:t>Google Drive để lưu trữ tài liệu</w:t>
      </w:r>
    </w:p>
    <w:p w14:paraId="2973DB1A" w14:textId="1DB7A0B8" w:rsidR="00240BDB" w:rsidRDefault="00240BDB" w:rsidP="00240BDB">
      <w:pPr>
        <w:pStyle w:val="ThnVnban"/>
        <w:numPr>
          <w:ilvl w:val="0"/>
          <w:numId w:val="17"/>
        </w:numPr>
      </w:pPr>
      <w:r>
        <w:t>Goodle Docs để soạn thảo cùng nhau</w:t>
      </w:r>
    </w:p>
    <w:p w14:paraId="5F976ACF" w14:textId="71BF55B4" w:rsidR="00240BDB" w:rsidRDefault="00240BDB" w:rsidP="00240BDB">
      <w:pPr>
        <w:pStyle w:val="ThnVnban"/>
        <w:numPr>
          <w:ilvl w:val="0"/>
          <w:numId w:val="17"/>
        </w:numPr>
      </w:pPr>
      <w:r w:rsidRPr="0084012D">
        <w:t>Trello để phân chia công vi</w:t>
      </w:r>
      <w:r w:rsidR="0084012D">
        <w:t>ệc</w:t>
      </w:r>
    </w:p>
    <w:p w14:paraId="5447D772" w14:textId="208396CC" w:rsidR="0084012D" w:rsidRDefault="0084012D" w:rsidP="00240BDB">
      <w:pPr>
        <w:pStyle w:val="ThnVnban"/>
        <w:numPr>
          <w:ilvl w:val="0"/>
          <w:numId w:val="17"/>
        </w:numPr>
      </w:pPr>
      <w:r w:rsidRPr="0084012D">
        <w:t>Github dùng làm repo lưu tr</w:t>
      </w:r>
      <w:r>
        <w:t>ữ file</w:t>
      </w:r>
    </w:p>
    <w:p w14:paraId="733CC9A7" w14:textId="595E0B62" w:rsidR="0084012D" w:rsidRPr="0084012D" w:rsidRDefault="0084012D" w:rsidP="00240BDB">
      <w:pPr>
        <w:pStyle w:val="ThnVnban"/>
        <w:numPr>
          <w:ilvl w:val="0"/>
          <w:numId w:val="17"/>
        </w:numPr>
      </w:pPr>
      <w:r w:rsidRPr="0084012D">
        <w:t>Trao đổi công việc thông qua Faceb</w:t>
      </w:r>
      <w:r>
        <w:t>ook</w:t>
      </w:r>
    </w:p>
    <w:p w14:paraId="491A9311" w14:textId="5A6010D9" w:rsidR="0084012D" w:rsidRPr="0084012D" w:rsidRDefault="0084012D" w:rsidP="00240BDB">
      <w:pPr>
        <w:pStyle w:val="ThnVnban"/>
        <w:numPr>
          <w:ilvl w:val="0"/>
          <w:numId w:val="17"/>
        </w:numPr>
      </w:pPr>
      <w:r>
        <w:t>Họp dự án bằng Google Meet</w:t>
      </w:r>
    </w:p>
    <w:p w14:paraId="084521EE" w14:textId="77777777" w:rsidR="00EE3C86" w:rsidRPr="0084012D" w:rsidRDefault="00EE3C86">
      <w:pPr>
        <w:pStyle w:val="ThnVnban"/>
      </w:pPr>
    </w:p>
    <w:p w14:paraId="5F3368DF" w14:textId="77777777" w:rsidR="00EE3C86" w:rsidRPr="0084012D" w:rsidRDefault="00EE3C86">
      <w:pPr>
        <w:pStyle w:val="ThnVnban"/>
      </w:pPr>
    </w:p>
    <w:p w14:paraId="524B22CE" w14:textId="77777777" w:rsidR="00EE3C86" w:rsidRPr="0084012D" w:rsidRDefault="00EE3C86">
      <w:pPr>
        <w:pStyle w:val="ThnVnban"/>
      </w:pPr>
    </w:p>
    <w:sectPr w:rsidR="00EE3C86" w:rsidRPr="008401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9A6F" w14:textId="77777777" w:rsidR="0056080E" w:rsidRDefault="0056080E">
      <w:r>
        <w:separator/>
      </w:r>
    </w:p>
  </w:endnote>
  <w:endnote w:type="continuationSeparator" w:id="0">
    <w:p w14:paraId="13D944C3" w14:textId="77777777" w:rsidR="0056080E" w:rsidRDefault="0056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623A5173" w14:textId="77777777" w:rsidR="00694855" w:rsidRDefault="0069485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49DF7C5D" w:rsidR="00694855" w:rsidRDefault="00694855" w:rsidP="006139BA">
          <w:pPr>
            <w:jc w:val="center"/>
          </w:pPr>
          <w:r>
            <w:sym w:font="Symbol" w:char="F0D3"/>
          </w:r>
          <w:r w:rsidR="0056080E">
            <w:fldChar w:fldCharType="begin"/>
          </w:r>
          <w:r w:rsidR="0056080E">
            <w:instrText xml:space="preserve"> DOCPROPERTY "Company"  \* MERGEFORMAT </w:instrText>
          </w:r>
          <w:r w:rsidR="0056080E">
            <w:fldChar w:fldCharType="separate"/>
          </w:r>
          <w:r w:rsidR="0009538F">
            <w:t>&lt;</w:t>
          </w:r>
          <w:r w:rsidR="006139BA">
            <w:t>Team</w:t>
          </w:r>
          <w:r w:rsidR="0009538F">
            <w:t xml:space="preserve"> Name&gt;</w:t>
          </w:r>
          <w:r w:rsidR="0056080E">
            <w:fldChar w:fldCharType="end"/>
          </w:r>
          <w:r>
            <w:t xml:space="preserve">, </w:t>
          </w:r>
          <w:r>
            <w:fldChar w:fldCharType="begin"/>
          </w:r>
          <w:r>
            <w:instrText xml:space="preserve"> DATE \@ "yyyy" </w:instrText>
          </w:r>
          <w:r>
            <w:fldChar w:fldCharType="separate"/>
          </w:r>
          <w:r w:rsidR="0076498B">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Strang"/>
            </w:rPr>
            <w:fldChar w:fldCharType="begin"/>
          </w:r>
          <w:r>
            <w:rPr>
              <w:rStyle w:val="Strang"/>
            </w:rPr>
            <w:instrText xml:space="preserve"> PAGE </w:instrText>
          </w:r>
          <w:r>
            <w:rPr>
              <w:rStyle w:val="Strang"/>
            </w:rPr>
            <w:fldChar w:fldCharType="separate"/>
          </w:r>
          <w:r w:rsidR="004360BB">
            <w:rPr>
              <w:rStyle w:val="Strang"/>
              <w:noProof/>
            </w:rPr>
            <w:t>4</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4360BB">
            <w:rPr>
              <w:rStyle w:val="Strang"/>
              <w:noProof/>
            </w:rPr>
            <w:t>6</w:t>
          </w:r>
          <w:r>
            <w:rPr>
              <w:rStyle w:val="Strang"/>
            </w:rPr>
            <w:fldChar w:fldCharType="end"/>
          </w:r>
        </w:p>
      </w:tc>
    </w:tr>
  </w:tbl>
  <w:p w14:paraId="659E60A7" w14:textId="77777777" w:rsidR="00694855" w:rsidRDefault="0069485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7DEF" w14:textId="77777777" w:rsidR="0056080E" w:rsidRDefault="0056080E">
      <w:r>
        <w:separator/>
      </w:r>
    </w:p>
  </w:footnote>
  <w:footnote w:type="continuationSeparator" w:id="0">
    <w:p w14:paraId="207E2910" w14:textId="77777777" w:rsidR="0056080E" w:rsidRDefault="00560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500262D" w:rsidR="00694855" w:rsidRDefault="005D677E">
    <w:pPr>
      <w:pBdr>
        <w:bottom w:val="single" w:sz="6" w:space="1" w:color="auto"/>
      </w:pBdr>
      <w:jc w:val="right"/>
      <w:rPr>
        <w:rFonts w:ascii="Arial" w:hAnsi="Arial"/>
        <w:b/>
        <w:sz w:val="36"/>
      </w:rPr>
    </w:pPr>
    <w:r>
      <w:rPr>
        <w:rFonts w:ascii="Arial" w:hAnsi="Arial"/>
        <w:b/>
        <w:sz w:val="36"/>
      </w:rPr>
      <w:t>HL.Store Web Application</w:t>
    </w:r>
  </w:p>
  <w:p w14:paraId="03D68B41" w14:textId="77777777" w:rsidR="00694855" w:rsidRDefault="00694855">
    <w:pPr>
      <w:pBdr>
        <w:bottom w:val="single" w:sz="6" w:space="1" w:color="auto"/>
      </w:pBdr>
      <w:jc w:val="right"/>
      <w:rPr>
        <w:sz w:val="24"/>
      </w:rPr>
    </w:pPr>
  </w:p>
  <w:p w14:paraId="58A8FAF4" w14:textId="77777777" w:rsidR="00694855" w:rsidRDefault="0069485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311ED095" w:rsidR="00694855" w:rsidRDefault="005D677E">
          <w:r>
            <w:t>HL.Store Web Application</w:t>
          </w:r>
        </w:p>
      </w:tc>
      <w:tc>
        <w:tcPr>
          <w:tcW w:w="3179" w:type="dxa"/>
        </w:tcPr>
        <w:p w14:paraId="5E1900F6" w14:textId="2E9CB976" w:rsidR="00694855" w:rsidRDefault="00694855">
          <w:pPr>
            <w:tabs>
              <w:tab w:val="left" w:pos="1135"/>
            </w:tabs>
            <w:spacing w:before="40"/>
            <w:ind w:right="68"/>
          </w:pPr>
          <w:r>
            <w:t xml:space="preserve"> Version:          1.0</w:t>
          </w:r>
        </w:p>
      </w:tc>
    </w:tr>
    <w:tr w:rsidR="00694855" w14:paraId="4F31E8EA" w14:textId="77777777">
      <w:tc>
        <w:tcPr>
          <w:tcW w:w="6379" w:type="dxa"/>
        </w:tcPr>
        <w:p w14:paraId="36C0BD77" w14:textId="77777777" w:rsidR="00694855" w:rsidRDefault="0056080E" w:rsidP="00066F3C">
          <w:r>
            <w:fldChar w:fldCharType="begin"/>
          </w:r>
          <w:r>
            <w:instrText xml:space="preserve"> TITLE  \* MERGEFORMAT </w:instrText>
          </w:r>
          <w:r>
            <w:fldChar w:fldCharType="separate"/>
          </w:r>
          <w:r w:rsidR="0009538F">
            <w:t>Software Development Plan</w:t>
          </w:r>
          <w:r>
            <w:fldChar w:fldCharType="end"/>
          </w:r>
        </w:p>
      </w:tc>
      <w:tc>
        <w:tcPr>
          <w:tcW w:w="3179" w:type="dxa"/>
        </w:tcPr>
        <w:p w14:paraId="1B31590C" w14:textId="19279658" w:rsidR="00694855" w:rsidRDefault="00694855">
          <w:r>
            <w:t xml:space="preserve">  Date: </w:t>
          </w:r>
          <w:r w:rsidR="005D677E">
            <w:t>26/10/2022</w:t>
          </w:r>
        </w:p>
      </w:tc>
    </w:tr>
    <w:tr w:rsidR="00694855" w14:paraId="39778199" w14:textId="77777777">
      <w:tc>
        <w:tcPr>
          <w:tcW w:w="9558" w:type="dxa"/>
          <w:gridSpan w:val="2"/>
        </w:tcPr>
        <w:p w14:paraId="48C144C1" w14:textId="5218308B" w:rsidR="00694855" w:rsidRDefault="005D677E">
          <w:r>
            <w:t>Sorfware Development Plan</w:t>
          </w:r>
        </w:p>
      </w:tc>
    </w:tr>
  </w:tbl>
  <w:p w14:paraId="38B38A1F" w14:textId="77777777" w:rsidR="00694855" w:rsidRDefault="0069485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2A4A92"/>
    <w:multiLevelType w:val="hybridMultilevel"/>
    <w:tmpl w:val="0276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F37BE"/>
    <w:multiLevelType w:val="hybridMultilevel"/>
    <w:tmpl w:val="695C7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7E5A65"/>
    <w:multiLevelType w:val="hybridMultilevel"/>
    <w:tmpl w:val="4BEE6944"/>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83E44"/>
    <w:multiLevelType w:val="hybridMultilevel"/>
    <w:tmpl w:val="FF9C8C6E"/>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F73D47"/>
    <w:multiLevelType w:val="multilevel"/>
    <w:tmpl w:val="1A188A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60DE9"/>
    <w:multiLevelType w:val="hybridMultilevel"/>
    <w:tmpl w:val="A804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24611"/>
    <w:multiLevelType w:val="hybridMultilevel"/>
    <w:tmpl w:val="5EAE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D37BB4"/>
    <w:multiLevelType w:val="hybridMultilevel"/>
    <w:tmpl w:val="124A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B13188"/>
    <w:multiLevelType w:val="hybridMultilevel"/>
    <w:tmpl w:val="BAFA7B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C54D96"/>
    <w:multiLevelType w:val="hybridMultilevel"/>
    <w:tmpl w:val="8D3EF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37515E"/>
    <w:multiLevelType w:val="hybridMultilevel"/>
    <w:tmpl w:val="5BB496B0"/>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EF41FD5"/>
    <w:multiLevelType w:val="hybridMultilevel"/>
    <w:tmpl w:val="CCF44A46"/>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9D1190"/>
    <w:multiLevelType w:val="hybridMultilevel"/>
    <w:tmpl w:val="FF40090A"/>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4222542">
    <w:abstractNumId w:val="0"/>
  </w:num>
  <w:num w:numId="2" w16cid:durableId="2005545251">
    <w:abstractNumId w:val="14"/>
  </w:num>
  <w:num w:numId="3" w16cid:durableId="39285195">
    <w:abstractNumId w:val="1"/>
  </w:num>
  <w:num w:numId="4" w16cid:durableId="1680959562">
    <w:abstractNumId w:val="9"/>
  </w:num>
  <w:num w:numId="5" w16cid:durableId="336230661">
    <w:abstractNumId w:val="13"/>
  </w:num>
  <w:num w:numId="6" w16cid:durableId="832187968">
    <w:abstractNumId w:val="4"/>
  </w:num>
  <w:num w:numId="7" w16cid:durableId="1002663796">
    <w:abstractNumId w:val="6"/>
  </w:num>
  <w:num w:numId="8" w16cid:durableId="440495187">
    <w:abstractNumId w:val="15"/>
  </w:num>
  <w:num w:numId="9" w16cid:durableId="1533952645">
    <w:abstractNumId w:val="5"/>
  </w:num>
  <w:num w:numId="10" w16cid:durableId="990868153">
    <w:abstractNumId w:val="16"/>
  </w:num>
  <w:num w:numId="11" w16cid:durableId="2081246293">
    <w:abstractNumId w:val="2"/>
  </w:num>
  <w:num w:numId="12" w16cid:durableId="997029184">
    <w:abstractNumId w:val="12"/>
  </w:num>
  <w:num w:numId="13" w16cid:durableId="1366564891">
    <w:abstractNumId w:val="11"/>
  </w:num>
  <w:num w:numId="14" w16cid:durableId="546379418">
    <w:abstractNumId w:val="7"/>
  </w:num>
  <w:num w:numId="15" w16cid:durableId="139003565">
    <w:abstractNumId w:val="8"/>
  </w:num>
  <w:num w:numId="16" w16cid:durableId="1023017116">
    <w:abstractNumId w:val="3"/>
  </w:num>
  <w:num w:numId="17" w16cid:durableId="1154031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0C413F"/>
    <w:rsid w:val="000E5109"/>
    <w:rsid w:val="00125F67"/>
    <w:rsid w:val="001A64C1"/>
    <w:rsid w:val="001E37A8"/>
    <w:rsid w:val="001F5B45"/>
    <w:rsid w:val="0021376E"/>
    <w:rsid w:val="00240BDB"/>
    <w:rsid w:val="002862D4"/>
    <w:rsid w:val="002B2239"/>
    <w:rsid w:val="002D1707"/>
    <w:rsid w:val="00360D16"/>
    <w:rsid w:val="003C1713"/>
    <w:rsid w:val="004360BB"/>
    <w:rsid w:val="004B061A"/>
    <w:rsid w:val="004E7285"/>
    <w:rsid w:val="0056080E"/>
    <w:rsid w:val="005844E8"/>
    <w:rsid w:val="005D677E"/>
    <w:rsid w:val="006139BA"/>
    <w:rsid w:val="0061414A"/>
    <w:rsid w:val="00641F97"/>
    <w:rsid w:val="00651BFA"/>
    <w:rsid w:val="0067470D"/>
    <w:rsid w:val="00682AB9"/>
    <w:rsid w:val="00694855"/>
    <w:rsid w:val="006C4C48"/>
    <w:rsid w:val="0076498B"/>
    <w:rsid w:val="007A42A0"/>
    <w:rsid w:val="007C47A5"/>
    <w:rsid w:val="00826006"/>
    <w:rsid w:val="0084012D"/>
    <w:rsid w:val="008B305F"/>
    <w:rsid w:val="008F3CB9"/>
    <w:rsid w:val="0094574A"/>
    <w:rsid w:val="009A3BF0"/>
    <w:rsid w:val="00A83434"/>
    <w:rsid w:val="00AB63D7"/>
    <w:rsid w:val="00B41182"/>
    <w:rsid w:val="00B71DE9"/>
    <w:rsid w:val="00BD4E1F"/>
    <w:rsid w:val="00C83806"/>
    <w:rsid w:val="00CC0BF2"/>
    <w:rsid w:val="00D177E5"/>
    <w:rsid w:val="00D253B3"/>
    <w:rsid w:val="00D45597"/>
    <w:rsid w:val="00DB0BDC"/>
    <w:rsid w:val="00E3623B"/>
    <w:rsid w:val="00E44956"/>
    <w:rsid w:val="00E61278"/>
    <w:rsid w:val="00EE3C86"/>
    <w:rsid w:val="00F761F6"/>
    <w:rsid w:val="00FE6C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ind w:left="0" w:firstLine="0"/>
      <w:outlineLvl w:val="1"/>
    </w:pPr>
    <w:rPr>
      <w:sz w:val="20"/>
    </w:rPr>
  </w:style>
  <w:style w:type="paragraph" w:styleId="u3">
    <w:name w:val="heading 3"/>
    <w:basedOn w:val="u1"/>
    <w:next w:val="Binhthng"/>
    <w:qFormat/>
    <w:pPr>
      <w:numPr>
        <w:ilvl w:val="2"/>
      </w:numPr>
      <w:ind w:left="0" w:firstLine="0"/>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spacing w:before="240" w:after="120"/>
    </w:pPr>
    <w:rPr>
      <w:b/>
      <w:bCs/>
      <w:szCs w:val="24"/>
    </w:rPr>
  </w:style>
  <w:style w:type="paragraph" w:styleId="Mucluc2">
    <w:name w:val="toc 2"/>
    <w:basedOn w:val="Binhthng"/>
    <w:next w:val="Binhthng"/>
    <w:uiPriority w:val="39"/>
    <w:pPr>
      <w:spacing w:before="120"/>
      <w:ind w:left="200"/>
    </w:pPr>
    <w:rPr>
      <w:i/>
      <w:iCs/>
      <w:szCs w:val="24"/>
    </w:rPr>
  </w:style>
  <w:style w:type="paragraph" w:styleId="Mucluc3">
    <w:name w:val="toc 3"/>
    <w:basedOn w:val="Binhthng"/>
    <w:next w:val="Binhthng"/>
    <w:uiPriority w:val="39"/>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Blockquote">
    <w:name w:val="Blockquote"/>
    <w:basedOn w:val="Binhthng"/>
    <w:pPr>
      <w:widowControl/>
      <w:spacing w:before="100" w:after="100" w:line="240" w:lineRule="auto"/>
      <w:ind w:left="360" w:right="360"/>
    </w:pPr>
    <w:rPr>
      <w:snapToGrid w:val="0"/>
      <w:sz w:val="24"/>
      <w:lang w:val="en-CA"/>
    </w:r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rPr>
      <w:szCs w:val="24"/>
    </w:rPr>
  </w:style>
  <w:style w:type="paragraph" w:styleId="Mucluc5">
    <w:name w:val="toc 5"/>
    <w:basedOn w:val="Binhthng"/>
    <w:next w:val="Binhthng"/>
    <w:autoRedefine/>
    <w:semiHidden/>
    <w:pPr>
      <w:ind w:left="800"/>
    </w:pPr>
    <w:rPr>
      <w:szCs w:val="24"/>
    </w:rPr>
  </w:style>
  <w:style w:type="paragraph" w:styleId="Mucluc6">
    <w:name w:val="toc 6"/>
    <w:basedOn w:val="Binhthng"/>
    <w:next w:val="Binhthng"/>
    <w:autoRedefine/>
    <w:semiHidden/>
    <w:pPr>
      <w:ind w:left="1000"/>
    </w:pPr>
    <w:rPr>
      <w:szCs w:val="24"/>
    </w:rPr>
  </w:style>
  <w:style w:type="paragraph" w:styleId="Mucluc7">
    <w:name w:val="toc 7"/>
    <w:basedOn w:val="Binhthng"/>
    <w:next w:val="Binhthng"/>
    <w:autoRedefine/>
    <w:semiHidden/>
    <w:pPr>
      <w:ind w:left="1200"/>
    </w:pPr>
    <w:rPr>
      <w:szCs w:val="24"/>
    </w:rPr>
  </w:style>
  <w:style w:type="paragraph" w:styleId="Mucluc8">
    <w:name w:val="toc 8"/>
    <w:basedOn w:val="Binhthng"/>
    <w:next w:val="Binhthng"/>
    <w:autoRedefine/>
    <w:semiHidden/>
    <w:pPr>
      <w:ind w:left="1400"/>
    </w:pPr>
    <w:rPr>
      <w:szCs w:val="24"/>
    </w:rPr>
  </w:style>
  <w:style w:type="paragraph" w:styleId="Mucluc9">
    <w:name w:val="toc 9"/>
    <w:basedOn w:val="Binhthng"/>
    <w:next w:val="Binhthng"/>
    <w:autoRedefine/>
    <w:semiHidden/>
    <w:pPr>
      <w:ind w:left="1600"/>
    </w:pPr>
    <w:rPr>
      <w:szCs w:val="24"/>
    </w:rPr>
  </w:style>
  <w:style w:type="paragraph" w:styleId="Thnvnban2">
    <w:name w:val="Body Text 2"/>
    <w:basedOn w:val="Binhthng"/>
    <w:rPr>
      <w:i/>
      <w:color w:val="0000FF"/>
    </w:rPr>
  </w:style>
  <w:style w:type="paragraph" w:styleId="ThutlThnVnban">
    <w:name w:val="Body Text Indent"/>
    <w:basedOn w:val="Binhthng"/>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rPr>
      <w:color w:val="0000FF"/>
      <w:u w:val="single"/>
    </w:rPr>
  </w:style>
  <w:style w:type="paragraph" w:styleId="ThngthngWeb">
    <w:name w:val="Normal (Web)"/>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paragraph" w:customStyle="1" w:styleId="infoblue0">
    <w:name w:val="infoblue"/>
    <w:basedOn w:val="Binhthng"/>
    <w:pPr>
      <w:widowControl/>
      <w:spacing w:after="120"/>
      <w:ind w:left="720"/>
    </w:pPr>
    <w:rPr>
      <w:i/>
      <w:iCs/>
      <w:color w:val="0000FF"/>
    </w:rPr>
  </w:style>
  <w:style w:type="character" w:styleId="FollowedHyperlink">
    <w:name w:val="FollowedHyperlink"/>
    <w:basedOn w:val="Phngmcinhcuaoanvn"/>
    <w:rPr>
      <w:color w:val="800080"/>
      <w:u w:val="single"/>
    </w:rPr>
  </w:style>
  <w:style w:type="paragraph" w:styleId="Bongchuthich">
    <w:name w:val="Balloon Text"/>
    <w:basedOn w:val="Binhthng"/>
    <w:link w:val="BongchuthichChar"/>
    <w:rsid w:val="00D253B3"/>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253B3"/>
    <w:rPr>
      <w:rFonts w:ascii="Tahoma" w:hAnsi="Tahoma" w:cs="Tahoma"/>
      <w:sz w:val="16"/>
      <w:szCs w:val="16"/>
      <w:lang w:val="en-US" w:eastAsia="en-US"/>
    </w:rPr>
  </w:style>
  <w:style w:type="paragraph" w:styleId="uMucluc">
    <w:name w:val="TOC Heading"/>
    <w:basedOn w:val="u1"/>
    <w:next w:val="Binhthng"/>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LiBang">
    <w:name w:val="Table Grid"/>
    <w:basedOn w:val="BangThngthng"/>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E61278"/>
    <w:pPr>
      <w:widowControl w:val="0"/>
    </w:pPr>
    <w:rPr>
      <w:lang w:val="en-US" w:eastAsia="en-US"/>
    </w:rPr>
  </w:style>
  <w:style w:type="paragraph" w:styleId="oancuaDanhsach">
    <w:name w:val="List Paragraph"/>
    <w:basedOn w:val="Binhthng"/>
    <w:uiPriority w:val="34"/>
    <w:qFormat/>
    <w:rsid w:val="00360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7319">
      <w:bodyDiv w:val="1"/>
      <w:marLeft w:val="0"/>
      <w:marRight w:val="0"/>
      <w:marTop w:val="0"/>
      <w:marBottom w:val="0"/>
      <w:divBdr>
        <w:top w:val="none" w:sz="0" w:space="0" w:color="auto"/>
        <w:left w:val="none" w:sz="0" w:space="0" w:color="auto"/>
        <w:bottom w:val="none" w:sz="0" w:space="0" w:color="auto"/>
        <w:right w:val="none" w:sz="0" w:space="0" w:color="auto"/>
      </w:divBdr>
    </w:div>
    <w:div w:id="1737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491</TotalTime>
  <Pages>9</Pages>
  <Words>1583</Words>
  <Characters>9025</Characters>
  <Application>Microsoft Office Word</Application>
  <DocSecurity>0</DocSecurity>
  <Lines>75</Lines>
  <Paragraphs>21</Paragraphs>
  <ScaleCrop>false</ScaleCrop>
  <HeadingPairs>
    <vt:vector size="6" baseType="variant">
      <vt:variant>
        <vt:lpstr>Tiêu đề</vt:lpstr>
      </vt:variant>
      <vt:variant>
        <vt:i4>1</vt:i4>
      </vt:variant>
      <vt:variant>
        <vt:lpstr>Đầu đề</vt:lpstr>
      </vt:variant>
      <vt:variant>
        <vt:i4>19</vt:i4>
      </vt:variant>
      <vt:variant>
        <vt:lpstr>Title</vt:lpstr>
      </vt:variant>
      <vt:variant>
        <vt:i4>1</vt:i4>
      </vt:variant>
    </vt:vector>
  </HeadingPairs>
  <TitlesOfParts>
    <vt:vector size="21" baseType="lpstr">
      <vt:lpstr>Software Development Plan (Small Project)</vt:lpstr>
      <vt:lpstr/>
      <vt:lpstr>Introduction</vt:lpstr>
      <vt:lpstr>Project Overview</vt:lpstr>
      <vt:lpstr>    Project Purpose, Scope, and Objectives</vt:lpstr>
      <vt:lpstr>    Assumptions and Constraints</vt:lpstr>
      <vt:lpstr>    Project Deliverables</vt:lpstr>
      <vt:lpstr>Project Organization</vt:lpstr>
      <vt:lpstr>    Organizational Structure</vt:lpstr>
      <vt:lpstr>    Roles and Responsibilities</vt:lpstr>
      <vt:lpstr>Management Process</vt:lpstr>
      <vt:lpstr>    Project Estimates</vt:lpstr>
      <vt:lpstr>    Project Plan</vt:lpstr>
      <vt:lpstr>        Phase and Iteration Plan</vt:lpstr>
      <vt:lpstr>        Releases</vt:lpstr>
      <vt:lpstr>        Project Schedule </vt:lpstr>
      <vt:lpstr>    Project Monitoring and Control</vt:lpstr>
      <vt:lpstr>        Reporting</vt:lpstr>
      <vt:lpstr>        Risk Management </vt:lpstr>
      <vt:lpstr>        Configuration Management</vt:lpstr>
      <vt:lpstr>Software Development Plan (Small Project)</vt:lpstr>
    </vt:vector>
  </TitlesOfParts>
  <Company>&lt;Company Name&gt;</Company>
  <LinksUpToDate>false</LinksUpToDate>
  <CharactersWithSpaces>10587</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LÊ VĂN THỊNH</cp:lastModifiedBy>
  <cp:revision>13</cp:revision>
  <cp:lastPrinted>1900-12-31T16:59:00Z</cp:lastPrinted>
  <dcterms:created xsi:type="dcterms:W3CDTF">2014-09-19T12:23:00Z</dcterms:created>
  <dcterms:modified xsi:type="dcterms:W3CDTF">2022-10-28T07:56:00Z</dcterms:modified>
</cp:coreProperties>
</file>